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9731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408"/>
        <w:gridCol w:w="420"/>
        <w:gridCol w:w="663"/>
        <w:gridCol w:w="2057"/>
        <w:gridCol w:w="7"/>
        <w:gridCol w:w="919"/>
        <w:gridCol w:w="3250"/>
        <w:gridCol w:w="7"/>
      </w:tblGrid>
      <w:tr w:rsidR="00F544CC" w:rsidRPr="00EC5EE8" w:rsidTr="00806BFF">
        <w:trPr>
          <w:trHeight w:val="315"/>
        </w:trPr>
        <w:tc>
          <w:tcPr>
            <w:tcW w:w="9731" w:type="dxa"/>
            <w:gridSpan w:val="8"/>
          </w:tcPr>
          <w:p w:rsidR="00F544CC" w:rsidRPr="0064262A" w:rsidRDefault="00F544CC" w:rsidP="00DE2166">
            <w:pPr>
              <w:spacing w:line="295" w:lineRule="exact"/>
              <w:ind w:left="16" w:firstLine="0"/>
              <w:jc w:val="center"/>
              <w:rPr>
                <w:rFonts w:eastAsia="Times New Roman" w:cs="Times New Roman"/>
                <w:b/>
                <w:lang w:val="ru-RU"/>
              </w:rPr>
            </w:pPr>
            <w:bookmarkStart w:id="0" w:name="_Toc75792838"/>
            <w:bookmarkStart w:id="1" w:name="_Toc75792730"/>
            <w:bookmarkStart w:id="2" w:name="_Toc137675181"/>
            <w:bookmarkStart w:id="3" w:name="_Toc75792839"/>
            <w:bookmarkStart w:id="4" w:name="_Toc75792731"/>
            <w:bookmarkStart w:id="5" w:name="_Toc137837362"/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МИНИСТЕРСТВО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НАУКИ И ВЫСШЕГО ОБРАЗОВАНИЯ</w:t>
            </w:r>
            <w:r w:rsidRPr="0064262A">
              <w:rPr>
                <w:rFonts w:eastAsia="Times New Roman" w:cs="Times New Roman"/>
                <w:b/>
                <w:spacing w:val="-9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6"/>
                <w:lang w:val="ru-RU"/>
              </w:rPr>
              <w:t>РОССИЙСКОЙ</w:t>
            </w:r>
            <w:r w:rsidRPr="0064262A">
              <w:rPr>
                <w:rFonts w:eastAsia="Times New Roman" w:cs="Times New Roman"/>
                <w:b/>
                <w:spacing w:val="-10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b/>
                <w:spacing w:val="-5"/>
                <w:lang w:val="ru-RU"/>
              </w:rPr>
              <w:t>ФЕДЕРАЦИИ</w:t>
            </w:r>
          </w:p>
        </w:tc>
      </w:tr>
      <w:tr w:rsidR="00F544CC" w:rsidRPr="00EC5EE8" w:rsidTr="00806BFF">
        <w:trPr>
          <w:trHeight w:val="275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line="255" w:lineRule="exact"/>
              <w:ind w:left="463" w:firstLine="0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ФЕДЕРАЛЬНОЕ</w:t>
            </w:r>
            <w:r w:rsidRPr="00EC5EE8">
              <w:rPr>
                <w:rFonts w:eastAsia="Times New Roman" w:cs="Times New Roman"/>
                <w:b/>
                <w:spacing w:val="-7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ГОСУДАРСТВЕННОЕ</w:t>
            </w:r>
            <w:r w:rsidRPr="00EC5EE8">
              <w:rPr>
                <w:rFonts w:eastAsia="Times New Roman" w:cs="Times New Roman"/>
                <w:b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АВТОНОМНОЕ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ОБРАЗОВАТЕЛЬНОЕ</w:t>
            </w:r>
          </w:p>
        </w:tc>
      </w:tr>
      <w:tr w:rsidR="00F544CC" w:rsidRPr="00EC5EE8" w:rsidTr="00806BFF">
        <w:trPr>
          <w:trHeight w:val="277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line="257" w:lineRule="exact"/>
              <w:ind w:left="1640" w:right="1640" w:firstLine="0"/>
              <w:jc w:val="center"/>
              <w:rPr>
                <w:rFonts w:eastAsia="Times New Roman" w:cs="Times New Roman"/>
                <w:b/>
                <w:sz w:val="24"/>
              </w:rPr>
            </w:pPr>
            <w:r w:rsidRPr="00EC5EE8">
              <w:rPr>
                <w:rFonts w:eastAsia="Times New Roman" w:cs="Times New Roman"/>
                <w:b/>
                <w:sz w:val="24"/>
              </w:rPr>
              <w:t>УЧРЕЖДЕНИЕ</w:t>
            </w:r>
            <w:r w:rsidRPr="00EC5EE8">
              <w:rPr>
                <w:rFonts w:eastAsia="Times New Roman" w:cs="Times New Roman"/>
                <w:b/>
                <w:spacing w:val="-6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ВЫСШЕГО</w:t>
            </w:r>
            <w:r w:rsidRPr="00EC5EE8">
              <w:rPr>
                <w:rFonts w:eastAsia="Times New Roman" w:cs="Times New Roman"/>
                <w:b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24"/>
              </w:rPr>
              <w:t>ОБРАЗОВАНИЯ</w:t>
            </w:r>
          </w:p>
        </w:tc>
      </w:tr>
      <w:tr w:rsidR="00F544CC" w:rsidRPr="00EC5EE8" w:rsidTr="00806BFF">
        <w:trPr>
          <w:trHeight w:val="480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line="317" w:lineRule="exact"/>
              <w:ind w:left="575" w:firstLine="0"/>
              <w:rPr>
                <w:rFonts w:eastAsia="Times New Roman" w:cs="Times New Roman"/>
                <w:b/>
              </w:rPr>
            </w:pPr>
            <w:r w:rsidRPr="00EC5EE8">
              <w:rPr>
                <w:rFonts w:eastAsia="Times New Roman" w:cs="Times New Roman"/>
                <w:b/>
              </w:rPr>
              <w:t>«СЕВАСТОПОЛЬСКИЙ</w:t>
            </w:r>
            <w:r w:rsidRPr="00EC5EE8">
              <w:rPr>
                <w:rFonts w:eastAsia="Times New Roman" w:cs="Times New Roman"/>
                <w:b/>
                <w:spacing w:val="-3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ГОСУДАРСТВЕННЫЙ</w:t>
            </w:r>
            <w:r w:rsidRPr="00EC5EE8">
              <w:rPr>
                <w:rFonts w:eastAsia="Times New Roman" w:cs="Times New Roman"/>
                <w:b/>
                <w:spacing w:val="-5"/>
              </w:rPr>
              <w:t xml:space="preserve"> </w:t>
            </w:r>
            <w:r w:rsidRPr="00EC5EE8">
              <w:rPr>
                <w:rFonts w:eastAsia="Times New Roman" w:cs="Times New Roman"/>
                <w:b/>
              </w:rPr>
              <w:t>УНИВЕРСИТЕТ»</w:t>
            </w:r>
          </w:p>
        </w:tc>
      </w:tr>
      <w:tr w:rsidR="00F544CC" w:rsidRPr="00EC5EE8" w:rsidTr="00806BFF">
        <w:trPr>
          <w:trHeight w:val="36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DE2166">
            <w:pPr>
              <w:spacing w:before="152" w:line="311" w:lineRule="exact"/>
              <w:ind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Институт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информационных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технологий</w:t>
            </w:r>
            <w:r w:rsidRPr="0064262A">
              <w:rPr>
                <w:rFonts w:eastAsia="Times New Roman" w:cs="Times New Roman"/>
                <w:spacing w:val="-6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управления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в</w:t>
            </w:r>
            <w:r w:rsidRPr="0064262A">
              <w:rPr>
                <w:rFonts w:eastAsia="Times New Roman" w:cs="Times New Roman"/>
                <w:spacing w:val="-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технических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системах</w:t>
            </w:r>
          </w:p>
        </w:tc>
      </w:tr>
      <w:tr w:rsidR="00F544CC" w:rsidRPr="00EC5EE8" w:rsidTr="00806BFF">
        <w:trPr>
          <w:trHeight w:val="43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line="268" w:lineRule="exact"/>
              <w:ind w:left="1638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(полное</w:t>
            </w:r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название</w:t>
            </w:r>
            <w:r w:rsidRPr="00EC5EE8">
              <w:rPr>
                <w:rFonts w:eastAsia="Times New Roman" w:cs="Times New Roman"/>
                <w:spacing w:val="-5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института)</w:t>
            </w:r>
          </w:p>
        </w:tc>
      </w:tr>
      <w:tr w:rsidR="00F544CC" w:rsidRPr="00EC5EE8" w:rsidTr="00806BFF">
        <w:trPr>
          <w:trHeight w:val="290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DE2166">
            <w:pPr>
              <w:spacing w:before="155"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кафедра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«Информационные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системы»</w:t>
            </w:r>
          </w:p>
        </w:tc>
      </w:tr>
      <w:tr w:rsidR="00F544CC" w:rsidRPr="00EC5EE8" w:rsidTr="00806BFF">
        <w:trPr>
          <w:trHeight w:val="604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line="268" w:lineRule="exact"/>
              <w:ind w:left="1640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(полное</w:t>
            </w:r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название</w:t>
            </w:r>
            <w:r w:rsidRPr="00EC5EE8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кафедры)</w:t>
            </w:r>
          </w:p>
        </w:tc>
      </w:tr>
      <w:tr w:rsidR="00F544CC" w:rsidRPr="00EC5EE8" w:rsidTr="00806BFF">
        <w:trPr>
          <w:trHeight w:val="869"/>
        </w:trPr>
        <w:tc>
          <w:tcPr>
            <w:tcW w:w="9731" w:type="dxa"/>
            <w:gridSpan w:val="8"/>
          </w:tcPr>
          <w:p w:rsidR="00F544CC" w:rsidRPr="00EC5EE8" w:rsidRDefault="00F544CC" w:rsidP="00DE2166">
            <w:pPr>
              <w:spacing w:before="316" w:line="534" w:lineRule="exact"/>
              <w:ind w:left="1640" w:right="1639" w:firstLine="0"/>
              <w:jc w:val="center"/>
              <w:rPr>
                <w:rFonts w:eastAsia="Times New Roman" w:cs="Times New Roman"/>
                <w:b/>
                <w:sz w:val="48"/>
              </w:rPr>
            </w:pPr>
            <w:r w:rsidRPr="00EC5EE8">
              <w:rPr>
                <w:rFonts w:eastAsia="Times New Roman" w:cs="Times New Roman"/>
                <w:b/>
                <w:sz w:val="48"/>
              </w:rPr>
              <w:t>Пояснительная</w:t>
            </w:r>
            <w:r w:rsidRPr="00EC5EE8">
              <w:rPr>
                <w:rFonts w:eastAsia="Times New Roman" w:cs="Times New Roman"/>
                <w:b/>
                <w:spacing w:val="-2"/>
                <w:sz w:val="48"/>
              </w:rPr>
              <w:t xml:space="preserve"> </w:t>
            </w:r>
            <w:r w:rsidRPr="00EC5EE8">
              <w:rPr>
                <w:rFonts w:eastAsia="Times New Roman" w:cs="Times New Roman"/>
                <w:b/>
                <w:sz w:val="48"/>
              </w:rPr>
              <w:t>записка</w:t>
            </w:r>
          </w:p>
        </w:tc>
      </w:tr>
      <w:tr w:rsidR="00F544CC" w:rsidRPr="00EC5EE8" w:rsidTr="00806BFF">
        <w:trPr>
          <w:trHeight w:val="802"/>
        </w:trPr>
        <w:tc>
          <w:tcPr>
            <w:tcW w:w="9731" w:type="dxa"/>
            <w:gridSpan w:val="8"/>
          </w:tcPr>
          <w:p w:rsidR="00F544CC" w:rsidRPr="0064262A" w:rsidRDefault="00F544CC" w:rsidP="00DE2166">
            <w:pPr>
              <w:spacing w:line="313" w:lineRule="exact"/>
              <w:ind w:left="1640" w:right="1638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к</w:t>
            </w:r>
            <w:r w:rsidRPr="0064262A">
              <w:rPr>
                <w:rFonts w:eastAsia="Times New Roman" w:cs="Times New Roman"/>
                <w:spacing w:val="-3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расчетно-графической</w:t>
            </w:r>
            <w:r w:rsidRPr="0064262A">
              <w:rPr>
                <w:rFonts w:eastAsia="Times New Roman" w:cs="Times New Roman"/>
                <w:spacing w:val="-2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работе</w:t>
            </w:r>
          </w:p>
          <w:p w:rsidR="00F544CC" w:rsidRPr="0064262A" w:rsidRDefault="00F544CC" w:rsidP="00DE2166">
            <w:pPr>
              <w:spacing w:before="2" w:line="240" w:lineRule="auto"/>
              <w:ind w:left="1640" w:right="1636" w:firstLine="0"/>
              <w:jc w:val="center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по</w:t>
            </w:r>
            <w:r w:rsidRPr="0064262A">
              <w:rPr>
                <w:rFonts w:eastAsia="Times New Roman" w:cs="Times New Roman"/>
                <w:spacing w:val="-5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дисциплине</w:t>
            </w:r>
            <w:r w:rsidRPr="0064262A">
              <w:rPr>
                <w:rFonts w:eastAsia="Times New Roman" w:cs="Times New Roman"/>
                <w:spacing w:val="-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«</w:t>
            </w:r>
            <w:r w:rsidRPr="00F544CC">
              <w:rPr>
                <w:rFonts w:eastAsia="Times New Roman" w:cs="Times New Roman"/>
                <w:lang w:val="ru-RU"/>
              </w:rPr>
              <w:t>Веб-технологии</w:t>
            </w:r>
            <w:r w:rsidRPr="0064262A">
              <w:rPr>
                <w:rFonts w:eastAsia="Times New Roman" w:cs="Times New Roman"/>
                <w:lang w:val="ru-RU"/>
              </w:rPr>
              <w:t>»</w:t>
            </w:r>
          </w:p>
        </w:tc>
      </w:tr>
      <w:tr w:rsidR="00F544CC" w:rsidRPr="00EC5EE8" w:rsidTr="00806BFF">
        <w:trPr>
          <w:trHeight w:val="825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64262A" w:rsidRDefault="00F544CC" w:rsidP="00DE2166">
            <w:pPr>
              <w:tabs>
                <w:tab w:val="left" w:pos="1240"/>
                <w:tab w:val="left" w:pos="9920"/>
              </w:tabs>
              <w:spacing w:before="155" w:line="240" w:lineRule="auto"/>
              <w:ind w:left="110" w:right="-72" w:firstLine="0"/>
              <w:rPr>
                <w:rFonts w:eastAsia="Times New Roman" w:cs="Times New Roman"/>
                <w:lang w:val="ru-RU"/>
              </w:rPr>
            </w:pPr>
            <w:r w:rsidRPr="0064262A">
              <w:rPr>
                <w:rFonts w:eastAsia="Times New Roman" w:cs="Times New Roman"/>
                <w:lang w:val="ru-RU"/>
              </w:rPr>
              <w:t>на</w:t>
            </w:r>
            <w:r w:rsidRPr="0064262A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lang w:val="ru-RU"/>
              </w:rPr>
              <w:t>тему</w:t>
            </w:r>
            <w:r w:rsidRPr="0064262A">
              <w:rPr>
                <w:rFonts w:eastAsia="Times New Roman" w:cs="Times New Roman"/>
                <w:lang w:val="ru-RU"/>
              </w:rPr>
              <w:tab/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 xml:space="preserve"> «</w:t>
            </w:r>
            <w:r w:rsidRPr="00F544CC">
              <w:rPr>
                <w:rFonts w:eastAsia="Times New Roman" w:cs="Times New Roman"/>
                <w:u w:val="single"/>
                <w:lang w:val="ru-RU"/>
              </w:rPr>
              <w:t>Калькулятор расчёта стоимости пошива швейных изделий</w:t>
            </w:r>
            <w:r w:rsidRPr="0064262A">
              <w:rPr>
                <w:rFonts w:eastAsia="Times New Roman" w:cs="Times New Roman"/>
                <w:u w:val="single"/>
                <w:lang w:val="ru-RU"/>
              </w:rPr>
              <w:t>»</w:t>
            </w:r>
          </w:p>
        </w:tc>
      </w:tr>
      <w:tr w:rsidR="00F544CC" w:rsidRPr="00EC5EE8" w:rsidTr="00806BFF">
        <w:trPr>
          <w:gridAfter w:val="1"/>
          <w:wAfter w:w="7" w:type="dxa"/>
          <w:trHeight w:val="557"/>
        </w:trPr>
        <w:tc>
          <w:tcPr>
            <w:tcW w:w="2828" w:type="dxa"/>
            <w:gridSpan w:val="2"/>
            <w:tcBorders>
              <w:top w:val="single" w:sz="4" w:space="0" w:color="000000"/>
            </w:tcBorders>
          </w:tcPr>
          <w:p w:rsidR="00F544CC" w:rsidRPr="00406D35" w:rsidRDefault="00F544CC" w:rsidP="00DE2166">
            <w:pPr>
              <w:spacing w:before="1" w:line="240" w:lineRule="auto"/>
              <w:ind w:left="163" w:firstLine="0"/>
              <w:rPr>
                <w:rFonts w:eastAsia="Times New Roman" w:cs="Times New Roman"/>
                <w:lang w:val="ru-RU"/>
              </w:rPr>
            </w:pPr>
            <w:r w:rsidRPr="00EC5EE8">
              <w:rPr>
                <w:rFonts w:eastAsia="Times New Roman" w:cs="Times New Roman"/>
              </w:rPr>
              <w:t>Выполнил</w:t>
            </w:r>
            <w:r w:rsidR="00406D35">
              <w:rPr>
                <w:rFonts w:eastAsia="Times New Roman" w:cs="Times New Roman"/>
                <w:lang w:val="ru-RU"/>
              </w:rPr>
              <w:t>и</w:t>
            </w:r>
            <w:r w:rsidRPr="00EC5EE8">
              <w:rPr>
                <w:rFonts w:eastAsia="Times New Roman" w:cs="Times New Roman"/>
              </w:rPr>
              <w:t>: студент</w:t>
            </w:r>
            <w:r w:rsidR="00406D35">
              <w:rPr>
                <w:rFonts w:eastAsia="Times New Roman" w:cs="Times New Roman"/>
                <w:lang w:val="ru-RU"/>
              </w:rPr>
              <w:t>ы</w:t>
            </w:r>
          </w:p>
        </w:tc>
        <w:tc>
          <w:tcPr>
            <w:tcW w:w="663" w:type="dxa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before="1" w:line="240" w:lineRule="auto"/>
              <w:ind w:left="45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III </w:t>
            </w:r>
            <w:r w:rsidRPr="00EC5EE8">
              <w:rPr>
                <w:rFonts w:eastAsia="Times New Roman" w:cs="Times New Roman"/>
                <w:spacing w:val="-25"/>
                <w:u w:val="single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spacing w:before="1" w:line="240" w:lineRule="auto"/>
              <w:ind w:left="104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курса,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>группы:</w:t>
            </w:r>
          </w:p>
        </w:tc>
        <w:tc>
          <w:tcPr>
            <w:tcW w:w="4176" w:type="dxa"/>
            <w:gridSpan w:val="3"/>
            <w:tcBorders>
              <w:top w:val="single" w:sz="4" w:space="0" w:color="000000"/>
            </w:tcBorders>
          </w:tcPr>
          <w:p w:rsidR="00F544CC" w:rsidRPr="00EC5EE8" w:rsidRDefault="00F544CC" w:rsidP="00DE2166">
            <w:pPr>
              <w:tabs>
                <w:tab w:val="left" w:pos="4605"/>
              </w:tabs>
              <w:spacing w:before="1" w:line="240" w:lineRule="auto"/>
              <w:ind w:left="21" w:right="-72" w:hanging="98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>
              <w:rPr>
                <w:rFonts w:eastAsia="Times New Roman" w:cs="Times New Roman"/>
                <w:u w:val="single"/>
              </w:rPr>
              <w:t>ПИ/б-20-1-о</w:t>
            </w:r>
          </w:p>
        </w:tc>
      </w:tr>
      <w:tr w:rsidR="00F544CC" w:rsidRPr="00EC5EE8" w:rsidTr="00806BFF">
        <w:trPr>
          <w:trHeight w:val="455"/>
        </w:trPr>
        <w:tc>
          <w:tcPr>
            <w:tcW w:w="5555" w:type="dxa"/>
            <w:gridSpan w:val="5"/>
          </w:tcPr>
          <w:p w:rsidR="00F544CC" w:rsidRPr="00EC5EE8" w:rsidRDefault="00F544CC" w:rsidP="00DE2166">
            <w:pPr>
              <w:spacing w:before="129" w:line="307" w:lineRule="exact"/>
              <w:ind w:left="15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Направления</w:t>
            </w:r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r w:rsidRPr="00EC5EE8">
              <w:rPr>
                <w:rFonts w:eastAsia="Times New Roman" w:cs="Times New Roman"/>
              </w:rPr>
              <w:t>подготовки</w:t>
            </w:r>
            <w:r w:rsidRPr="00EC5EE8">
              <w:rPr>
                <w:rFonts w:eastAsia="Times New Roman" w:cs="Times New Roman"/>
                <w:spacing w:val="-6"/>
              </w:rPr>
              <w:t xml:space="preserve"> </w:t>
            </w:r>
            <w:r w:rsidRPr="00EC5EE8">
              <w:rPr>
                <w:rFonts w:eastAsia="Times New Roman" w:cs="Times New Roman"/>
              </w:rPr>
              <w:t>(специальности)</w:t>
            </w:r>
          </w:p>
        </w:tc>
        <w:tc>
          <w:tcPr>
            <w:tcW w:w="4176" w:type="dxa"/>
            <w:gridSpan w:val="3"/>
          </w:tcPr>
          <w:p w:rsidR="00F544CC" w:rsidRPr="00A53C7A" w:rsidRDefault="00F544CC" w:rsidP="00DE2166">
            <w:pPr>
              <w:tabs>
                <w:tab w:val="left" w:pos="4540"/>
              </w:tabs>
              <w:spacing w:before="129" w:line="307" w:lineRule="exact"/>
              <w:ind w:left="21" w:right="-15" w:firstLine="0"/>
              <w:rPr>
                <w:rFonts w:eastAsia="Times New Roman" w:cs="Times New Roman"/>
                <w:color w:val="FFFFFF" w:themeColor="background1"/>
              </w:rPr>
            </w:pPr>
            <w:r>
              <w:rPr>
                <w:rFonts w:eastAsia="Times New Roman" w:cs="Times New Roman"/>
                <w:spacing w:val="-33"/>
                <w:u w:val="single"/>
              </w:rPr>
              <w:t>0</w:t>
            </w:r>
            <w:r w:rsidRPr="00EC5EE8">
              <w:rPr>
                <w:rFonts w:eastAsia="Times New Roman" w:cs="Times New Roman"/>
                <w:u w:val="single"/>
              </w:rPr>
              <w:t>9.03.0</w:t>
            </w:r>
            <w:r>
              <w:rPr>
                <w:rFonts w:eastAsia="Times New Roman" w:cs="Times New Roman"/>
                <w:u w:val="single"/>
              </w:rPr>
              <w:t xml:space="preserve">3  </w:t>
            </w:r>
            <w:r w:rsidRPr="00A53C7A">
              <w:rPr>
                <w:rFonts w:eastAsia="Times New Roman" w:cs="Times New Roman"/>
                <w:color w:val="FFFFFF" w:themeColor="background1"/>
                <w:u w:val="single"/>
              </w:rPr>
              <w:t>б</w:t>
            </w:r>
          </w:p>
        </w:tc>
      </w:tr>
      <w:tr w:rsidR="00F544CC" w:rsidRPr="00EC5EE8" w:rsidTr="00806BFF">
        <w:trPr>
          <w:trHeight w:val="611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EC5EE8" w:rsidRDefault="00F544CC" w:rsidP="00DE2166">
            <w:pPr>
              <w:spacing w:before="7" w:line="240" w:lineRule="auto"/>
              <w:ind w:firstLine="0"/>
              <w:rPr>
                <w:rFonts w:eastAsia="Times New Roman" w:cs="Times New Roman"/>
                <w:sz w:val="24"/>
              </w:rPr>
            </w:pPr>
          </w:p>
          <w:p w:rsidR="00F544CC" w:rsidRPr="00EC5EE8" w:rsidRDefault="00F544CC" w:rsidP="00DE2166">
            <w:pPr>
              <w:spacing w:line="308" w:lineRule="exact"/>
              <w:ind w:left="1640" w:right="1640" w:firstLine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Прикладная информатика</w:t>
            </w:r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64262A" w:rsidRDefault="00F544CC" w:rsidP="00DE2166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(код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</w:t>
            </w:r>
            <w:r w:rsidRPr="0064262A">
              <w:rPr>
                <w:rFonts w:eastAsia="Times New Roman" w:cs="Times New Roman"/>
                <w:spacing w:val="-2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наименование</w:t>
            </w:r>
            <w:r w:rsidRPr="0064262A">
              <w:rPr>
                <w:rFonts w:eastAsia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направления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подготовки</w:t>
            </w:r>
            <w:r w:rsidRPr="0064262A">
              <w:rPr>
                <w:rFonts w:eastAsia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(специальности))</w:t>
            </w:r>
          </w:p>
          <w:p w:rsidR="00F544CC" w:rsidRPr="0064262A" w:rsidRDefault="00F544CC" w:rsidP="00DE2166">
            <w:pPr>
              <w:spacing w:line="254" w:lineRule="exact"/>
              <w:ind w:left="1640" w:right="1640"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</w:p>
        </w:tc>
      </w:tr>
      <w:tr w:rsidR="00F544CC" w:rsidRPr="00EC5EE8" w:rsidTr="00806BFF">
        <w:trPr>
          <w:trHeight w:val="276"/>
        </w:trPr>
        <w:tc>
          <w:tcPr>
            <w:tcW w:w="9731" w:type="dxa"/>
            <w:gridSpan w:val="8"/>
            <w:tcBorders>
              <w:bottom w:val="single" w:sz="4" w:space="0" w:color="000000"/>
            </w:tcBorders>
          </w:tcPr>
          <w:p w:rsidR="00F544CC" w:rsidRPr="00A53C7A" w:rsidRDefault="00F544CC" w:rsidP="00DE2166">
            <w:pPr>
              <w:tabs>
                <w:tab w:val="left" w:pos="9921"/>
              </w:tabs>
              <w:spacing w:line="317" w:lineRule="exact"/>
              <w:ind w:left="110" w:right="-72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профиль</w:t>
            </w:r>
            <w:r w:rsidRPr="00EC5EE8">
              <w:rPr>
                <w:rFonts w:eastAsia="Times New Roman" w:cs="Times New Roman"/>
                <w:spacing w:val="-4"/>
              </w:rPr>
              <w:t xml:space="preserve"> </w:t>
            </w:r>
            <w:r w:rsidRPr="00EC5EE8">
              <w:rPr>
                <w:rFonts w:eastAsia="Times New Roman" w:cs="Times New Roman"/>
              </w:rPr>
              <w:t xml:space="preserve">(специализация)  </w:t>
            </w:r>
            <w:r w:rsidRPr="00EC5EE8">
              <w:rPr>
                <w:rFonts w:eastAsia="Times New Roman" w:cs="Times New Roman"/>
                <w:spacing w:val="-21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A53C7A">
              <w:rPr>
                <w:rFonts w:eastAsia="Times New Roman" w:cs="Times New Roman"/>
              </w:rPr>
              <w:t>Геоинформационные технологии</w:t>
            </w:r>
          </w:p>
        </w:tc>
      </w:tr>
      <w:tr w:rsidR="00F544CC" w:rsidRPr="00EC5EE8" w:rsidTr="00806BFF">
        <w:trPr>
          <w:trHeight w:val="269"/>
        </w:trPr>
        <w:tc>
          <w:tcPr>
            <w:tcW w:w="973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F544CC" w:rsidRPr="00DC40F0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lang w:val="ru-RU"/>
              </w:rPr>
            </w:pPr>
          </w:p>
          <w:p w:rsidR="00F544CC" w:rsidRPr="00406D35" w:rsidRDefault="00F544CC" w:rsidP="00DE21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lang w:val="ru-RU"/>
              </w:rPr>
            </w:pPr>
            <w:r w:rsidRPr="00DC40F0">
              <w:rPr>
                <w:rFonts w:eastAsia="Times New Roman" w:cs="Times New Roman"/>
                <w:lang w:val="ru-RU"/>
              </w:rPr>
              <w:t>Мирзаханова Наима Маратовна</w:t>
            </w:r>
            <w:r w:rsidR="00406D35">
              <w:rPr>
                <w:rFonts w:eastAsia="Times New Roman" w:cs="Times New Roman"/>
                <w:lang w:val="ru-RU"/>
              </w:rPr>
              <w:t>, Нехода Дарья Сергеевна</w:t>
            </w:r>
          </w:p>
        </w:tc>
      </w:tr>
      <w:tr w:rsidR="00F544CC" w:rsidRPr="00EC5EE8" w:rsidTr="00806BFF">
        <w:trPr>
          <w:trHeight w:val="273"/>
        </w:trPr>
        <w:tc>
          <w:tcPr>
            <w:tcW w:w="9731" w:type="dxa"/>
            <w:gridSpan w:val="8"/>
            <w:tcBorders>
              <w:top w:val="single" w:sz="4" w:space="0" w:color="000000"/>
            </w:tcBorders>
          </w:tcPr>
          <w:p w:rsidR="00F544CC" w:rsidRPr="00CA76D5" w:rsidRDefault="00F544CC" w:rsidP="00DE2166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  <w:r w:rsidRPr="00CA76D5">
              <w:rPr>
                <w:rFonts w:eastAsia="Times New Roman" w:cs="Times New Roman"/>
                <w:sz w:val="24"/>
              </w:rPr>
              <w:t>(фамилия,</w:t>
            </w:r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CA76D5">
              <w:rPr>
                <w:rFonts w:eastAsia="Times New Roman" w:cs="Times New Roman"/>
                <w:sz w:val="24"/>
              </w:rPr>
              <w:t>имя,</w:t>
            </w:r>
            <w:r w:rsidRPr="00CA76D5">
              <w:rPr>
                <w:rFonts w:eastAsia="Times New Roman" w:cs="Times New Roman"/>
                <w:spacing w:val="-3"/>
                <w:sz w:val="24"/>
              </w:rPr>
              <w:t xml:space="preserve"> </w:t>
            </w:r>
            <w:r w:rsidRPr="00CA76D5">
              <w:rPr>
                <w:rFonts w:eastAsia="Times New Roman" w:cs="Times New Roman"/>
                <w:sz w:val="24"/>
              </w:rPr>
              <w:t>отчество</w:t>
            </w:r>
            <w:r w:rsidRPr="00CA76D5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CA76D5">
              <w:rPr>
                <w:rFonts w:eastAsia="Times New Roman" w:cs="Times New Roman"/>
                <w:sz w:val="24"/>
              </w:rPr>
              <w:t>студента)</w:t>
            </w:r>
          </w:p>
          <w:p w:rsidR="00F544CC" w:rsidRPr="00CA76D5" w:rsidRDefault="00F544CC" w:rsidP="00DE2166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  <w:p w:rsidR="00F544CC" w:rsidRPr="00CA76D5" w:rsidRDefault="00F544CC" w:rsidP="00DE2166">
            <w:pPr>
              <w:spacing w:line="254" w:lineRule="exact"/>
              <w:ind w:left="1639" w:right="1640" w:firstLine="0"/>
              <w:jc w:val="center"/>
              <w:rPr>
                <w:rFonts w:eastAsia="Times New Roman" w:cs="Times New Roman"/>
                <w:sz w:val="24"/>
              </w:rPr>
            </w:pPr>
          </w:p>
        </w:tc>
      </w:tr>
      <w:tr w:rsidR="00F544CC" w:rsidRPr="00EC5EE8" w:rsidTr="00806BFF">
        <w:trPr>
          <w:trHeight w:val="83"/>
        </w:trPr>
        <w:tc>
          <w:tcPr>
            <w:tcW w:w="9731" w:type="dxa"/>
            <w:gridSpan w:val="8"/>
          </w:tcPr>
          <w:p w:rsidR="00F544CC" w:rsidRPr="00CA76D5" w:rsidRDefault="00F544CC" w:rsidP="00DE2166">
            <w:pPr>
              <w:tabs>
                <w:tab w:val="left" w:pos="9920"/>
              </w:tabs>
              <w:spacing w:line="306" w:lineRule="exact"/>
              <w:ind w:left="8647" w:hanging="8647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Руководитель</w:t>
            </w:r>
            <w:r w:rsidRPr="00CA76D5">
              <w:rPr>
                <w:rFonts w:eastAsia="Times New Roman" w:cs="Times New Roman"/>
                <w:u w:val="single"/>
              </w:rPr>
              <w:tab/>
            </w:r>
            <w:r>
              <w:rPr>
                <w:rFonts w:eastAsia="Times New Roman" w:cs="Times New Roman"/>
                <w:u w:val="single"/>
              </w:rPr>
              <w:t xml:space="preserve"> </w:t>
            </w:r>
          </w:p>
        </w:tc>
      </w:tr>
      <w:tr w:rsidR="00F544CC" w:rsidRPr="00EC5EE8" w:rsidTr="00806BFF">
        <w:trPr>
          <w:trHeight w:val="441"/>
        </w:trPr>
        <w:tc>
          <w:tcPr>
            <w:tcW w:w="9731" w:type="dxa"/>
            <w:gridSpan w:val="8"/>
          </w:tcPr>
          <w:p w:rsidR="00F544CC" w:rsidRPr="0064262A" w:rsidRDefault="00F544CC" w:rsidP="00DE2166">
            <w:pPr>
              <w:spacing w:line="275" w:lineRule="exact"/>
              <w:ind w:left="3334" w:firstLine="0"/>
              <w:rPr>
                <w:rFonts w:eastAsia="Times New Roman" w:cs="Times New Roman"/>
                <w:sz w:val="24"/>
                <w:lang w:val="ru-RU"/>
              </w:rPr>
            </w:pPr>
            <w:r w:rsidRPr="0064262A">
              <w:rPr>
                <w:rFonts w:eastAsia="Times New Roman" w:cs="Times New Roman"/>
                <w:sz w:val="24"/>
                <w:lang w:val="ru-RU"/>
              </w:rPr>
              <w:t>(фамилия,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инициалы,</w:t>
            </w:r>
            <w:r w:rsidRPr="0064262A">
              <w:rPr>
                <w:rFonts w:eastAsia="Times New Roman" w:cs="Times New Roman"/>
                <w:spacing w:val="-5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степень,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звание,</w:t>
            </w:r>
            <w:r w:rsidRPr="0064262A">
              <w:rPr>
                <w:rFonts w:eastAsia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4262A">
              <w:rPr>
                <w:rFonts w:eastAsia="Times New Roman" w:cs="Times New Roman"/>
                <w:sz w:val="24"/>
                <w:lang w:val="ru-RU"/>
              </w:rPr>
              <w:t>должность)</w:t>
            </w:r>
          </w:p>
        </w:tc>
      </w:tr>
      <w:tr w:rsidR="00F544CC" w:rsidRPr="00EC5EE8" w:rsidTr="00806BFF">
        <w:trPr>
          <w:gridAfter w:val="1"/>
          <w:wAfter w:w="7" w:type="dxa"/>
          <w:trHeight w:val="257"/>
        </w:trPr>
        <w:tc>
          <w:tcPr>
            <w:tcW w:w="2408" w:type="dxa"/>
          </w:tcPr>
          <w:p w:rsidR="00F544CC" w:rsidRPr="00EC5EE8" w:rsidRDefault="00F544CC" w:rsidP="00DE2166">
            <w:pPr>
              <w:tabs>
                <w:tab w:val="left" w:pos="1684"/>
                <w:tab w:val="left" w:pos="2407"/>
              </w:tabs>
              <w:spacing w:before="155" w:line="240" w:lineRule="auto"/>
              <w:ind w:left="110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Защита</w:t>
            </w:r>
            <w:r w:rsidRPr="00EC5EE8">
              <w:rPr>
                <w:rFonts w:eastAsia="Times New Roman" w:cs="Times New Roman"/>
              </w:rPr>
              <w:tab/>
            </w:r>
            <w:r w:rsidRPr="00EC5EE8">
              <w:rPr>
                <w:rFonts w:eastAsia="Times New Roman" w:cs="Times New Roman"/>
                <w:spacing w:val="15"/>
              </w:rPr>
              <w:t>«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before="155" w:line="240" w:lineRule="auto"/>
              <w:ind w:left="-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»</w:t>
            </w:r>
          </w:p>
        </w:tc>
        <w:tc>
          <w:tcPr>
            <w:tcW w:w="2720" w:type="dxa"/>
            <w:gridSpan w:val="2"/>
          </w:tcPr>
          <w:p w:rsidR="00F544CC" w:rsidRPr="00EC5EE8" w:rsidRDefault="00F544CC" w:rsidP="00DE2166">
            <w:pPr>
              <w:tabs>
                <w:tab w:val="left" w:pos="2131"/>
                <w:tab w:val="left" w:pos="2995"/>
              </w:tabs>
              <w:spacing w:before="155" w:line="240" w:lineRule="auto"/>
              <w:ind w:left="95" w:right="-288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  <w:r w:rsidRPr="00EC5EE8">
              <w:rPr>
                <w:rFonts w:eastAsia="Times New Roman" w:cs="Times New Roman"/>
                <w:spacing w:val="-28"/>
              </w:rPr>
              <w:t xml:space="preserve"> </w:t>
            </w:r>
            <w:r w:rsidRPr="00EC5EE8">
              <w:rPr>
                <w:rFonts w:eastAsia="Times New Roman" w:cs="Times New Roman"/>
              </w:rPr>
              <w:t>20</w:t>
            </w:r>
            <w:r w:rsidRPr="00EC5EE8">
              <w:rPr>
                <w:rFonts w:eastAsia="Times New Roman" w:cs="Times New Roman"/>
                <w:spacing w:val="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before="155" w:line="240" w:lineRule="auto"/>
              <w:ind w:left="300" w:right="401" w:firstLine="0"/>
              <w:jc w:val="center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DE2166">
            <w:pPr>
              <w:tabs>
                <w:tab w:val="left" w:pos="3269"/>
              </w:tabs>
              <w:spacing w:before="155" w:line="240" w:lineRule="auto"/>
              <w:ind w:right="-87" w:firstLine="0"/>
              <w:jc w:val="right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 xml:space="preserve">Оценка </w:t>
            </w:r>
            <w:r w:rsidRPr="00EC5EE8">
              <w:rPr>
                <w:rFonts w:eastAsia="Times New Roman" w:cs="Times New Roman"/>
                <w:spacing w:val="-34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483"/>
        </w:trPr>
        <w:tc>
          <w:tcPr>
            <w:tcW w:w="2408" w:type="dxa"/>
          </w:tcPr>
          <w:p w:rsidR="00F544CC" w:rsidRPr="00EC5EE8" w:rsidRDefault="00F544CC" w:rsidP="00DE2166">
            <w:pPr>
              <w:spacing w:before="152" w:line="311" w:lineRule="exact"/>
              <w:ind w:left="110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Руководитель</w:t>
            </w:r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DE2166">
            <w:pPr>
              <w:tabs>
                <w:tab w:val="left" w:pos="3615"/>
              </w:tabs>
              <w:spacing w:before="152" w:line="311" w:lineRule="exact"/>
              <w:ind w:right="-87" w:firstLine="0"/>
              <w:jc w:val="right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  <w:u w:val="single"/>
              </w:rPr>
              <w:t xml:space="preserve"> 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</w:tr>
      <w:tr w:rsidR="00F544CC" w:rsidRPr="00EC5EE8" w:rsidTr="00806BFF">
        <w:trPr>
          <w:gridAfter w:val="1"/>
          <w:wAfter w:w="7" w:type="dxa"/>
          <w:trHeight w:val="832"/>
        </w:trPr>
        <w:tc>
          <w:tcPr>
            <w:tcW w:w="2408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DE2166">
            <w:pPr>
              <w:spacing w:line="275" w:lineRule="exact"/>
              <w:ind w:left="858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3250" w:type="dxa"/>
          </w:tcPr>
          <w:p w:rsidR="00F544CC" w:rsidRPr="00EC5EE8" w:rsidRDefault="00F544CC" w:rsidP="00DE2166">
            <w:pPr>
              <w:spacing w:line="275" w:lineRule="exact"/>
              <w:ind w:left="746" w:firstLine="0"/>
              <w:rPr>
                <w:rFonts w:eastAsia="Times New Roman" w:cs="Times New Roman"/>
                <w:sz w:val="24"/>
              </w:rPr>
            </w:pPr>
            <w:r w:rsidRPr="00EC5EE8">
              <w:rPr>
                <w:rFonts w:eastAsia="Times New Roman" w:cs="Times New Roman"/>
                <w:sz w:val="24"/>
              </w:rPr>
              <w:t>(инициалы,</w:t>
            </w:r>
            <w:r w:rsidRPr="00EC5EE8">
              <w:rPr>
                <w:rFonts w:eastAsia="Times New Roman" w:cs="Times New Roman"/>
                <w:spacing w:val="-4"/>
                <w:sz w:val="24"/>
              </w:rPr>
              <w:t xml:space="preserve"> </w:t>
            </w:r>
            <w:r w:rsidRPr="00EC5EE8">
              <w:rPr>
                <w:rFonts w:eastAsia="Times New Roman" w:cs="Times New Roman"/>
                <w:sz w:val="24"/>
              </w:rPr>
              <w:t>фамилия)</w:t>
            </w:r>
          </w:p>
        </w:tc>
      </w:tr>
      <w:tr w:rsidR="00F544CC" w:rsidRPr="00EC5EE8" w:rsidTr="00806BFF">
        <w:trPr>
          <w:gridAfter w:val="1"/>
          <w:wAfter w:w="7" w:type="dxa"/>
          <w:trHeight w:val="869"/>
        </w:trPr>
        <w:tc>
          <w:tcPr>
            <w:tcW w:w="2408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42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663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  <w:tc>
          <w:tcPr>
            <w:tcW w:w="2057" w:type="dxa"/>
          </w:tcPr>
          <w:p w:rsidR="00F544CC" w:rsidRPr="00EC5EE8" w:rsidRDefault="00F544CC" w:rsidP="00DE2166">
            <w:pPr>
              <w:tabs>
                <w:tab w:val="left" w:pos="2143"/>
              </w:tabs>
              <w:spacing w:before="202" w:line="302" w:lineRule="exact"/>
              <w:ind w:left="1273" w:right="-101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20</w:t>
            </w:r>
            <w:r w:rsidR="00DC40F0">
              <w:rPr>
                <w:rFonts w:eastAsia="Times New Roman" w:cs="Times New Roman"/>
                <w:u w:val="single"/>
              </w:rPr>
              <w:t>23</w:t>
            </w:r>
            <w:r w:rsidRPr="00EC5EE8">
              <w:rPr>
                <w:rFonts w:eastAsia="Times New Roman" w:cs="Times New Roman"/>
                <w:u w:val="single"/>
              </w:rPr>
              <w:tab/>
            </w:r>
          </w:p>
        </w:tc>
        <w:tc>
          <w:tcPr>
            <w:tcW w:w="926" w:type="dxa"/>
            <w:gridSpan w:val="2"/>
          </w:tcPr>
          <w:p w:rsidR="00F544CC" w:rsidRPr="00EC5EE8" w:rsidRDefault="00F544CC" w:rsidP="00DE2166">
            <w:pPr>
              <w:spacing w:before="202" w:line="302" w:lineRule="exact"/>
              <w:ind w:left="129" w:firstLine="0"/>
              <w:rPr>
                <w:rFonts w:eastAsia="Times New Roman" w:cs="Times New Roman"/>
              </w:rPr>
            </w:pPr>
            <w:r w:rsidRPr="00EC5EE8">
              <w:rPr>
                <w:rFonts w:eastAsia="Times New Roman" w:cs="Times New Roman"/>
              </w:rPr>
              <w:t>г.</w:t>
            </w:r>
          </w:p>
        </w:tc>
        <w:tc>
          <w:tcPr>
            <w:tcW w:w="3250" w:type="dxa"/>
          </w:tcPr>
          <w:p w:rsidR="00F544CC" w:rsidRPr="00EC5EE8" w:rsidRDefault="00F544CC" w:rsidP="00DE2166">
            <w:pPr>
              <w:spacing w:line="240" w:lineRule="auto"/>
              <w:ind w:firstLine="0"/>
              <w:rPr>
                <w:rFonts w:eastAsia="Times New Roman" w:cs="Times New Roman"/>
                <w:sz w:val="26"/>
              </w:rPr>
            </w:pPr>
          </w:p>
        </w:tc>
      </w:tr>
    </w:tbl>
    <w:p w:rsidR="00075AF4" w:rsidRDefault="00075AF4" w:rsidP="00075AF4">
      <w:pPr>
        <w:pStyle w:val="1"/>
      </w:pPr>
      <w:r>
        <w:lastRenderedPageBreak/>
        <w:t>АННОТАЦИЯ</w:t>
      </w:r>
      <w:bookmarkEnd w:id="5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Цель данной </w:t>
      </w:r>
      <w:r w:rsidR="00A919B1">
        <w:rPr>
          <w:lang w:eastAsia="ru-RU"/>
        </w:rPr>
        <w:t>расчетно-графической</w:t>
      </w:r>
      <w:r>
        <w:rPr>
          <w:lang w:eastAsia="ru-RU"/>
        </w:rPr>
        <w:t xml:space="preserve"> работы заключается в разработке сайта-калькулятора для расчета стоимости пошива швейных изделий. Для этого были рассмотрены основные этапы создания сайта и выбраны соответствующие технологии, такие как HTML, CSS, JavaScript, PHP и MySQL.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 xml:space="preserve">Сайт-калькулятор состоит из пользовательского интерфейса, где пользователь может выбрать нужный тип изделия и указать необходимые параметры, </w:t>
      </w:r>
      <w:r w:rsidR="0086424B">
        <w:rPr>
          <w:lang w:eastAsia="ru-RU"/>
        </w:rPr>
        <w:t>длину и ширину некоторых деталей изделий</w:t>
      </w:r>
      <w:r>
        <w:rPr>
          <w:lang w:eastAsia="ru-RU"/>
        </w:rPr>
        <w:t>. Затем происходит автоматический расчет стоимости пошива, основанный на заранее заданных ценах за метр ткани, работу мастера, сложность конструкции и другие параметры.</w:t>
      </w:r>
    </w:p>
    <w:p w:rsidR="009C6B74" w:rsidRDefault="009C6B74" w:rsidP="009C6B74">
      <w:pPr>
        <w:rPr>
          <w:lang w:eastAsia="ru-RU"/>
        </w:rPr>
      </w:pPr>
      <w:r>
        <w:rPr>
          <w:lang w:eastAsia="ru-RU"/>
        </w:rPr>
        <w:t>Результатом курсовой работы является готовый сайт-калькулятор, который обеспечит удобство заказчикам и возможность быстрой оценки стоимости пошива швейных изделий.</w:t>
      </w:r>
    </w:p>
    <w:p w:rsidR="00280566" w:rsidRDefault="00280566" w:rsidP="0028056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075AF4" w:rsidRPr="00D76430" w:rsidRDefault="00075AF4" w:rsidP="00075AF4">
      <w:pPr>
        <w:pStyle w:val="1"/>
      </w:pPr>
      <w:bookmarkStart w:id="6" w:name="_Toc137837363"/>
      <w:r>
        <w:rPr>
          <w:rStyle w:val="10"/>
          <w:b/>
          <w:caps/>
        </w:rPr>
        <w:lastRenderedPageBreak/>
        <w:t>ТЕХНИЧЕСКОЕ ЗАДАНИЕ НА РАЗРАБОТКУ</w:t>
      </w:r>
      <w:bookmarkEnd w:id="6"/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pPr>
        <w:spacing w:after="160" w:line="256" w:lineRule="auto"/>
        <w:ind w:firstLine="0"/>
        <w:jc w:val="left"/>
      </w:pPr>
    </w:p>
    <w:p w:rsidR="00075AF4" w:rsidRDefault="00075AF4" w:rsidP="00075AF4">
      <w:r>
        <w:t>Разработке подлежит Веб-сайт «</w:t>
      </w:r>
      <w:r>
        <w:rPr>
          <w:lang w:val="en-US"/>
        </w:rPr>
        <w:t>MyDress</w:t>
      </w:r>
      <w:r>
        <w:t>». Разрабатываемый Веб-сайт должен обеспечивать структурированное и наглядное представление услуг по расчету</w:t>
      </w:r>
      <w:r w:rsidRPr="00295E53">
        <w:t xml:space="preserve"> стоимости пошива швейных изделий</w:t>
      </w:r>
      <w:r>
        <w:t>, а также контактную информацию.</w:t>
      </w:r>
    </w:p>
    <w:p w:rsidR="00075AF4" w:rsidRDefault="00075AF4" w:rsidP="00075AF4">
      <w:r>
        <w:t>В разрабатываемом Веб-сайте предполагается создание двух независимых интерфейсов пользователей: интерфейс пользователей-посетителей и интерфейс пользователя-администратора и пользователя-модератора сайта.</w:t>
      </w:r>
    </w:p>
    <w:p w:rsidR="00075AF4" w:rsidRDefault="00075AF4" w:rsidP="00075AF4">
      <w:r>
        <w:t>Для интерфейса администратора/модератора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Веб-сайта.</w:t>
      </w:r>
    </w:p>
    <w:p w:rsidR="00075AF4" w:rsidRDefault="00075AF4" w:rsidP="00075AF4">
      <w:r>
        <w:t>Интерфейс пользователей-посетителей имеет свободный доступ – и содержит структурированную информацию о компании и ее услугах. Пользовательский интерфейс содержит статические разделы (разделы, для изменения которых необходимо привлечение разработчика или стороннего Веб-программиста) и динамические разделы (содержимое динамических разделов формируется программно по информации добавленной администратором сайта и хранящейся в базе данных).</w:t>
      </w:r>
    </w:p>
    <w:p w:rsidR="00075AF4" w:rsidRDefault="00075AF4" w:rsidP="00075AF4">
      <w:r>
        <w:br w:type="page"/>
      </w:r>
    </w:p>
    <w:p w:rsidR="00075AF4" w:rsidRDefault="00075AF4" w:rsidP="00075AF4">
      <w:pPr>
        <w:pStyle w:val="1"/>
      </w:pPr>
      <w:bookmarkStart w:id="7" w:name="_Toc137837364"/>
      <w:r>
        <w:lastRenderedPageBreak/>
        <w:t>СПИСОК ИСПОЛНИТЕЛЕЙ</w:t>
      </w:r>
      <w:bookmarkEnd w:id="7"/>
    </w:p>
    <w:p w:rsidR="00075AF4" w:rsidRDefault="00075AF4" w:rsidP="00075AF4">
      <w:pPr>
        <w:rPr>
          <w:lang w:eastAsia="ru-RU"/>
        </w:rPr>
      </w:pPr>
    </w:p>
    <w:p w:rsidR="00075AF4" w:rsidRDefault="00075AF4" w:rsidP="00075AF4">
      <w:pPr>
        <w:rPr>
          <w:lang w:eastAsia="ru-RU"/>
        </w:rPr>
      </w:pPr>
    </w:p>
    <w:p w:rsidR="000C52D7" w:rsidRDefault="000C52D7" w:rsidP="000C52D7">
      <w:r>
        <w:t>Сайт был разработан двумя разработчиками Мирзахановой Наимой и Неходой Дарьей.</w:t>
      </w:r>
    </w:p>
    <w:p w:rsidR="000C52D7" w:rsidRDefault="000C52D7" w:rsidP="000C52D7">
      <w:r>
        <w:rPr>
          <w:lang w:eastAsia="ru-RU"/>
        </w:rPr>
        <w:t>Мирзаханова Наима</w:t>
      </w:r>
      <w:r>
        <w:t xml:space="preserve"> разработала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часть сайта, а именно написал код всех контроллеров и моделей, и установил взаимодействие их друг с другом. Написал «программу-калькулятор» для расчёта стоимости услуг.</w:t>
      </w:r>
    </w:p>
    <w:p w:rsidR="000C52D7" w:rsidRDefault="000C52D7" w:rsidP="000C52D7">
      <w:r>
        <w:rPr>
          <w:lang w:eastAsia="ru-RU"/>
        </w:rPr>
        <w:t xml:space="preserve">Нехода Дарья </w:t>
      </w:r>
      <w:r>
        <w:t xml:space="preserve">разработал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часть сайта, а именно написал </w:t>
      </w:r>
      <w:r>
        <w:rPr>
          <w:lang w:val="en-US"/>
        </w:rPr>
        <w:t>html</w:t>
      </w:r>
      <w:r>
        <w:t>-разметку для всех представлений страниц сайта, так же установил для всего сайта каскадную таблицу стилей, и разработал весь дизайн.</w:t>
      </w:r>
    </w:p>
    <w:p w:rsidR="000C52D7" w:rsidRDefault="000C52D7" w:rsidP="000C52D7">
      <w:r>
        <w:t xml:space="preserve">Так же каждый из разработчиков затронул 25% зоны ответственности другого, то есть </w:t>
      </w:r>
      <w:r>
        <w:rPr>
          <w:lang w:eastAsia="ru-RU"/>
        </w:rPr>
        <w:t>Мирзаханова Наима</w:t>
      </w:r>
      <w:r>
        <w:t xml:space="preserve"> сделал 25% </w:t>
      </w:r>
      <w:r>
        <w:rPr>
          <w:lang w:val="en-US"/>
        </w:rPr>
        <w:t>front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 xml:space="preserve">разработки, а </w:t>
      </w:r>
      <w:r>
        <w:rPr>
          <w:lang w:eastAsia="ru-RU"/>
        </w:rPr>
        <w:t xml:space="preserve">Нехода Дарья </w:t>
      </w:r>
      <w:r>
        <w:t xml:space="preserve">сделал 25% </w:t>
      </w:r>
      <w:r>
        <w:rPr>
          <w:lang w:val="en-US"/>
        </w:rPr>
        <w:t>back</w:t>
      </w:r>
      <w:r w:rsidRPr="006967AB">
        <w:t>-</w:t>
      </w:r>
      <w:r>
        <w:rPr>
          <w:lang w:val="en-US"/>
        </w:rPr>
        <w:t>end</w:t>
      </w:r>
      <w:r w:rsidRPr="006967AB">
        <w:t xml:space="preserve"> </w:t>
      </w:r>
      <w:r>
        <w:t>разработки.</w:t>
      </w:r>
    </w:p>
    <w:p w:rsidR="008E47EA" w:rsidRPr="006967AB" w:rsidRDefault="008E47EA" w:rsidP="000C52D7"/>
    <w:p w:rsidR="00075AF4" w:rsidRPr="00075AF4" w:rsidRDefault="00373A61" w:rsidP="00373A6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eastAsiaTheme="minorHAnsi" w:cstheme="minorBidi"/>
          <w:b w:val="0"/>
          <w:caps/>
          <w:color w:val="auto"/>
          <w:szCs w:val="22"/>
          <w:lang w:eastAsia="en-US"/>
        </w:rPr>
        <w:id w:val="485364894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25791A" w:rsidRDefault="0025791A" w:rsidP="000637E0">
          <w:pPr>
            <w:pStyle w:val="a5"/>
          </w:pPr>
          <w:r>
            <w:t>СОДЕРЖАНИЕ</w:t>
          </w:r>
        </w:p>
        <w:p w:rsidR="005A662B" w:rsidRPr="005A662B" w:rsidRDefault="005A662B" w:rsidP="005A662B">
          <w:pPr>
            <w:rPr>
              <w:lang w:eastAsia="ru-RU"/>
            </w:rPr>
          </w:pPr>
        </w:p>
        <w:p w:rsidR="0026238D" w:rsidRDefault="0025791A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7362" w:history="1">
            <w:r w:rsidR="0026238D" w:rsidRPr="007A08D4">
              <w:rPr>
                <w:rStyle w:val="a3"/>
              </w:rPr>
              <w:t>АННОТАЦИЯ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3" w:history="1">
            <w:r w:rsidR="0026238D" w:rsidRPr="007A08D4">
              <w:rPr>
                <w:rStyle w:val="a3"/>
              </w:rPr>
              <w:t>ТЕХНИЧЕСКОЕ ЗАДАНИЕ НА РАЗРАБОТКУ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4" w:history="1">
            <w:r w:rsidR="0026238D" w:rsidRPr="007A08D4">
              <w:rPr>
                <w:rStyle w:val="a3"/>
              </w:rPr>
              <w:t>СПИСОК ИСПОЛНИТЕЛЕЙ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4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5" w:history="1">
            <w:r w:rsidR="0026238D" w:rsidRPr="007A08D4">
              <w:rPr>
                <w:rStyle w:val="a3"/>
              </w:rPr>
              <w:t>ВВЕДЕНИЕ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_Toc137837365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6" w:history="1">
            <w:r w:rsidR="0026238D" w:rsidRPr="007A08D4">
              <w:rPr>
                <w:rStyle w:val="a3"/>
              </w:rPr>
              <w:t>1 ПОСТАНОВКА ЗАДАЧИ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8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7" w:history="1">
            <w:r w:rsidR="0026238D" w:rsidRPr="007A08D4">
              <w:rPr>
                <w:rStyle w:val="a3"/>
              </w:rPr>
              <w:t>2 АНАЛИЗ И ОПИСАНИЕ ПРЕДМЕТНОЙ ОБЛАСТИ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_Toc137837367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9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8" w:history="1">
            <w:r w:rsidR="0026238D" w:rsidRPr="007A08D4">
              <w:rPr>
                <w:rStyle w:val="a3"/>
              </w:rPr>
              <w:t>3 ПРОЕКТИРОВАНИЕ БД ВЕБ-САЙТА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_Toc137837368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10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69" w:history="1">
            <w:r w:rsidR="0026238D" w:rsidRPr="007A08D4">
              <w:rPr>
                <w:rStyle w:val="a3"/>
              </w:rPr>
              <w:t>4 ВЫБОР ИНСТРУМЕНТАЛЬНЫХ СРЕДСТВ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_Toc137837369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12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0" w:history="1">
            <w:r w:rsidR="0026238D" w:rsidRPr="007A08D4">
              <w:rPr>
                <w:rStyle w:val="a3"/>
              </w:rPr>
              <w:t>5 РАЗРАБОТКА РАЗДЕЛА АДМИНИСТРАТОРА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1" w:history="1">
            <w:r w:rsidR="0026238D" w:rsidRPr="007A08D4">
              <w:rPr>
                <w:rStyle w:val="a3"/>
                <w:noProof/>
                <w:lang w:eastAsia="ru-RU"/>
              </w:rPr>
              <w:t>5.1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_Toc137837371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A58B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2" w:history="1">
            <w:r w:rsidR="0026238D" w:rsidRPr="007A08D4">
              <w:rPr>
                <w:rStyle w:val="a3"/>
                <w:noProof/>
                <w:lang w:eastAsia="ru-RU"/>
              </w:rPr>
              <w:t>5.2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_Toc137837372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3" w:history="1">
            <w:r w:rsidR="0026238D" w:rsidRPr="007A08D4">
              <w:rPr>
                <w:rStyle w:val="a3"/>
              </w:rPr>
              <w:t>6 РАЗРАБОТКА РАЗДЕЛА ПОЛЬЗОВАТЕЛЯ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4" w:history="1">
            <w:r w:rsidR="0026238D" w:rsidRPr="007A08D4">
              <w:rPr>
                <w:rStyle w:val="a3"/>
                <w:noProof/>
                <w:lang w:eastAsia="ru-RU"/>
              </w:rPr>
              <w:t>6.1 Проектирование интерфейса раздела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_Toc137837374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A58B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5" w:history="1">
            <w:r w:rsidR="0026238D" w:rsidRPr="007A08D4">
              <w:rPr>
                <w:rStyle w:val="a3"/>
                <w:noProof/>
                <w:lang w:eastAsia="ru-RU"/>
              </w:rPr>
              <w:t>6.2 Разработка программных модулей раздела администратора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_Toc137837375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76" w:history="1">
            <w:r w:rsidR="0026238D" w:rsidRPr="007A08D4">
              <w:rPr>
                <w:rStyle w:val="a3"/>
              </w:rPr>
              <w:t>7 ТЕСТИРОВАНИЕ РАЗРАБОТАННОГО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_Toc137837376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13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7" w:history="1">
            <w:r w:rsidR="0026238D" w:rsidRPr="007A08D4">
              <w:rPr>
                <w:rStyle w:val="a3"/>
                <w:noProof/>
                <w:lang w:eastAsia="ru-RU"/>
              </w:rPr>
              <w:t>7.1 Анализ кроссбраузерности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_Toc137837377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A58B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8" w:history="1">
            <w:r w:rsidR="0026238D" w:rsidRPr="007A08D4">
              <w:rPr>
                <w:rStyle w:val="a3"/>
                <w:noProof/>
                <w:lang w:eastAsia="ru-RU"/>
              </w:rPr>
              <w:t>7.2 Профилирование разработанного сайта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_Toc137837378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A58B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837379" w:history="1">
            <w:r w:rsidR="0026238D" w:rsidRPr="007A08D4">
              <w:rPr>
                <w:rStyle w:val="a3"/>
                <w:noProof/>
                <w:lang w:eastAsia="ru-RU"/>
              </w:rPr>
              <w:t>7.3 Тестовые примеры работы</w:t>
            </w:r>
            <w:r w:rsidR="0026238D">
              <w:rPr>
                <w:noProof/>
                <w:webHidden/>
              </w:rPr>
              <w:tab/>
            </w:r>
            <w:r w:rsidR="0026238D">
              <w:rPr>
                <w:noProof/>
                <w:webHidden/>
              </w:rPr>
              <w:fldChar w:fldCharType="begin"/>
            </w:r>
            <w:r w:rsidR="0026238D">
              <w:rPr>
                <w:noProof/>
                <w:webHidden/>
              </w:rPr>
              <w:instrText xml:space="preserve"> PAGEREF _Toc137837379 \h </w:instrText>
            </w:r>
            <w:r w:rsidR="0026238D">
              <w:rPr>
                <w:noProof/>
                <w:webHidden/>
              </w:rPr>
            </w:r>
            <w:r w:rsidR="0026238D">
              <w:rPr>
                <w:noProof/>
                <w:webHidden/>
              </w:rPr>
              <w:fldChar w:fldCharType="separate"/>
            </w:r>
            <w:r w:rsidR="0026238D">
              <w:rPr>
                <w:noProof/>
                <w:webHidden/>
              </w:rPr>
              <w:t>13</w:t>
            </w:r>
            <w:r w:rsidR="0026238D">
              <w:rPr>
                <w:noProof/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0" w:history="1">
            <w:r w:rsidR="0026238D" w:rsidRPr="007A08D4">
              <w:rPr>
                <w:rStyle w:val="a3"/>
              </w:rPr>
              <w:t>Заключение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_Toc137837380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15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1" w:history="1">
            <w:r w:rsidR="0026238D" w:rsidRPr="007A08D4">
              <w:rPr>
                <w:rStyle w:val="a3"/>
              </w:rPr>
              <w:t>СПИСОК ИСПОЛЬЗУЕМОЙ ЛИТЕРАТУРЫ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_Toc137837381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16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2" w:history="1">
            <w:r w:rsidR="0026238D" w:rsidRPr="007A08D4">
              <w:rPr>
                <w:rStyle w:val="a3"/>
              </w:rPr>
              <w:t>ПРИЛОЖЕНИЕ А  Скриншоты Веб-страниц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_Toc137837382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3" w:history="1">
            <w:r w:rsidR="0026238D" w:rsidRPr="007A08D4">
              <w:rPr>
                <w:rStyle w:val="a3"/>
              </w:rPr>
              <w:t xml:space="preserve">ПРИЛОЖЕНИЕ Б </w:t>
            </w:r>
            <w:r w:rsidR="0026238D" w:rsidRPr="007A08D4">
              <w:rPr>
                <w:rStyle w:val="a3"/>
                <w:lang w:val="en-US"/>
              </w:rPr>
              <w:t>SQL</w:t>
            </w:r>
            <w:r w:rsidR="0026238D" w:rsidRPr="007A08D4">
              <w:rPr>
                <w:rStyle w:val="a3"/>
              </w:rPr>
              <w:t xml:space="preserve"> для создания БД сайта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_Toc137837383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17</w:t>
            </w:r>
            <w:r w:rsidR="0026238D">
              <w:rPr>
                <w:webHidden/>
              </w:rPr>
              <w:fldChar w:fldCharType="end"/>
            </w:r>
          </w:hyperlink>
        </w:p>
        <w:p w:rsidR="0026238D" w:rsidRDefault="002A58B2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37837384" w:history="1">
            <w:r w:rsidR="0026238D" w:rsidRPr="007A08D4">
              <w:rPr>
                <w:rStyle w:val="a3"/>
              </w:rPr>
              <w:t>ПРИЛОЖЕНИЕ В Исходный код разработанных программных модулей</w:t>
            </w:r>
            <w:r w:rsidR="0026238D">
              <w:rPr>
                <w:webHidden/>
              </w:rPr>
              <w:tab/>
            </w:r>
            <w:r w:rsidR="0026238D">
              <w:rPr>
                <w:webHidden/>
              </w:rPr>
              <w:fldChar w:fldCharType="begin"/>
            </w:r>
            <w:r w:rsidR="0026238D">
              <w:rPr>
                <w:webHidden/>
              </w:rPr>
              <w:instrText xml:space="preserve"> PAGEREF _Toc137837384 \h </w:instrText>
            </w:r>
            <w:r w:rsidR="0026238D">
              <w:rPr>
                <w:webHidden/>
              </w:rPr>
            </w:r>
            <w:r w:rsidR="0026238D">
              <w:rPr>
                <w:webHidden/>
              </w:rPr>
              <w:fldChar w:fldCharType="separate"/>
            </w:r>
            <w:r w:rsidR="0026238D">
              <w:rPr>
                <w:webHidden/>
              </w:rPr>
              <w:t>18</w:t>
            </w:r>
            <w:r w:rsidR="0026238D">
              <w:rPr>
                <w:webHidden/>
              </w:rPr>
              <w:fldChar w:fldCharType="end"/>
            </w:r>
          </w:hyperlink>
        </w:p>
        <w:p w:rsidR="0025791A" w:rsidRPr="00373A61" w:rsidRDefault="0025791A" w:rsidP="00373A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/>
    <w:bookmarkEnd w:id="1"/>
    <w:bookmarkEnd w:id="2"/>
    <w:p w:rsidR="0025791A" w:rsidRDefault="003B4A00">
      <w:pPr>
        <w:spacing w:after="160" w:line="259" w:lineRule="auto"/>
        <w:ind w:firstLine="0"/>
        <w:jc w:val="left"/>
        <w:rPr>
          <w:rFonts w:eastAsia="Times New Roman" w:cstheme="majorBidi"/>
          <w:b/>
          <w:caps/>
          <w:color w:val="000000" w:themeColor="text1"/>
          <w:szCs w:val="32"/>
          <w:lang w:eastAsia="ru-RU"/>
        </w:rPr>
      </w:pPr>
      <w:r>
        <w:rPr>
          <w:rFonts w:eastAsia="Times New Roman" w:cstheme="majorBidi"/>
          <w:b/>
          <w:caps/>
          <w:color w:val="000000" w:themeColor="text1"/>
          <w:szCs w:val="32"/>
          <w:lang w:eastAsia="ru-RU"/>
        </w:rPr>
        <w:br w:type="page"/>
      </w:r>
    </w:p>
    <w:p w:rsidR="00A01F1D" w:rsidRDefault="0026238D" w:rsidP="000637E0">
      <w:pPr>
        <w:pStyle w:val="1"/>
      </w:pPr>
      <w:bookmarkStart w:id="8" w:name="_Toc137837365"/>
      <w:bookmarkEnd w:id="3"/>
      <w:bookmarkEnd w:id="4"/>
      <w:r>
        <w:lastRenderedPageBreak/>
        <w:t>ВВЕДЕНИЕ</w:t>
      </w:r>
      <w:bookmarkEnd w:id="8"/>
    </w:p>
    <w:p w:rsidR="00A01F1D" w:rsidRDefault="00A01F1D" w:rsidP="00A01F1D"/>
    <w:p w:rsidR="00A01F1D" w:rsidRDefault="00A01F1D" w:rsidP="00A01F1D">
      <w:pPr>
        <w:rPr>
          <w:color w:val="000000"/>
          <w:sz w:val="27"/>
          <w:szCs w:val="27"/>
        </w:rPr>
      </w:pPr>
    </w:p>
    <w:p w:rsidR="00143B1D" w:rsidRDefault="00143B1D" w:rsidP="00A01F1D">
      <w:pPr>
        <w:rPr>
          <w:lang w:eastAsia="ru-RU"/>
        </w:rPr>
      </w:pPr>
      <w:r w:rsidRPr="00143B1D">
        <w:rPr>
          <w:lang w:eastAsia="ru-RU"/>
        </w:rPr>
        <w:t xml:space="preserve">В современном мире всё больше людей привлекает идея создания своего бизнеса, в том числе и в области швейных услуг. Одним из ключевых аспектов успешного ведения такого бизнеса является точный расчет стоимости пошива изделий. Для удобства клиентов и оптимизации работы мастеров возникает необходимость в создании калькулятора расчета стоимости пошива швейных изделий. В данном проекте мы будем разрабатывать сайт, где клиенты могут выбрать необходимое изделие, указать его параметры, а в ответ получить точную стоимость пошива. </w:t>
      </w:r>
    </w:p>
    <w:p w:rsidR="00A01F1D" w:rsidRDefault="00A01F1D" w:rsidP="00A01F1D">
      <w:pPr>
        <w:rPr>
          <w:lang w:eastAsia="ru-RU"/>
        </w:rPr>
      </w:pPr>
      <w:r>
        <w:rPr>
          <w:lang w:eastAsia="ru-RU"/>
        </w:rPr>
        <w:t xml:space="preserve">WEB сайт представляет собой систему, ориентированную в основном на клиента. Она должна предоставлять услуги по расчету стоимости </w:t>
      </w:r>
      <w:r w:rsidR="00143B1D">
        <w:rPr>
          <w:lang w:eastAsia="ru-RU"/>
        </w:rPr>
        <w:t>пошива определенного изделия</w:t>
      </w:r>
      <w:r>
        <w:rPr>
          <w:lang w:eastAsia="ru-RU"/>
        </w:rPr>
        <w:t xml:space="preserve">, а также контактную информацию для связи с </w:t>
      </w:r>
      <w:r w:rsidR="00143B1D">
        <w:rPr>
          <w:lang w:eastAsia="ru-RU"/>
        </w:rPr>
        <w:t>производителем</w:t>
      </w:r>
      <w:r>
        <w:rPr>
          <w:lang w:eastAsia="ru-RU"/>
        </w:rPr>
        <w:t xml:space="preserve">. В то же время, система должна быть ориентирована </w:t>
      </w:r>
      <w:r w:rsidR="003575F0">
        <w:rPr>
          <w:lang w:eastAsia="ru-RU"/>
        </w:rPr>
        <w:t>на модераторе</w:t>
      </w:r>
      <w:r>
        <w:rPr>
          <w:lang w:eastAsia="ru-RU"/>
        </w:rPr>
        <w:t xml:space="preserve"> и предоставлять удобный интерфейс для менеджмента заказов. </w:t>
      </w:r>
    </w:p>
    <w:p w:rsidR="00A01F1D" w:rsidRDefault="00A01F1D" w:rsidP="00A01F1D">
      <w:pPr>
        <w:rPr>
          <w:lang w:eastAsia="ru-RU"/>
        </w:rPr>
      </w:pPr>
      <w:r>
        <w:rPr>
          <w:bCs/>
          <w:bdr w:val="none" w:sz="0" w:space="0" w:color="auto" w:frame="1"/>
          <w:lang w:eastAsia="ru-RU"/>
        </w:rPr>
        <w:t xml:space="preserve">Цель </w:t>
      </w:r>
      <w:r w:rsidR="00143B1D">
        <w:rPr>
          <w:bCs/>
          <w:bdr w:val="none" w:sz="0" w:space="0" w:color="auto" w:frame="1"/>
          <w:lang w:eastAsia="ru-RU"/>
        </w:rPr>
        <w:t>данной расчетно-графической</w:t>
      </w:r>
      <w:r>
        <w:rPr>
          <w:bCs/>
          <w:bdr w:val="none" w:sz="0" w:space="0" w:color="auto" w:frame="1"/>
          <w:lang w:eastAsia="ru-RU"/>
        </w:rPr>
        <w:t xml:space="preserve"> работы</w:t>
      </w:r>
      <w:r>
        <w:rPr>
          <w:lang w:eastAsia="ru-RU"/>
        </w:rPr>
        <w:t xml:space="preserve"> – создание сайта по оказанию услуг, связанных с </w:t>
      </w:r>
      <w:r w:rsidR="00143B1D">
        <w:rPr>
          <w:lang w:eastAsia="ru-RU"/>
        </w:rPr>
        <w:t>пошивом одежды</w:t>
      </w:r>
      <w:r>
        <w:rPr>
          <w:lang w:eastAsia="ru-RU"/>
        </w:rPr>
        <w:t xml:space="preserve">, обеспечивающего удобство, безопасность и интуитивно понятный интерфейс, а также безошибочную, хорошо организованную работу </w:t>
      </w:r>
      <w:r w:rsidR="00143B1D">
        <w:rPr>
          <w:lang w:eastAsia="ru-RU"/>
        </w:rPr>
        <w:t xml:space="preserve">модератора </w:t>
      </w:r>
      <w:r>
        <w:rPr>
          <w:lang w:eastAsia="ru-RU"/>
        </w:rPr>
        <w:t>сайта.</w:t>
      </w:r>
    </w:p>
    <w:p w:rsidR="00A01F1D" w:rsidRDefault="00A01F1D" w:rsidP="00A01F1D">
      <w:r>
        <w:br w:type="page"/>
      </w:r>
    </w:p>
    <w:p w:rsidR="00A01F1D" w:rsidRDefault="001B071F" w:rsidP="000637E0">
      <w:pPr>
        <w:pStyle w:val="1"/>
      </w:pPr>
      <w:bookmarkStart w:id="9" w:name="_Toc75792840"/>
      <w:bookmarkStart w:id="10" w:name="_Toc75792732"/>
      <w:bookmarkStart w:id="11" w:name="_Toc137837366"/>
      <w:r>
        <w:lastRenderedPageBreak/>
        <w:t xml:space="preserve">1 </w:t>
      </w:r>
      <w:bookmarkEnd w:id="9"/>
      <w:bookmarkEnd w:id="10"/>
      <w:r w:rsidR="0045144F">
        <w:t>ПОСТАНОВКА ЗАДАЧИ</w:t>
      </w:r>
      <w:bookmarkEnd w:id="11"/>
    </w:p>
    <w:p w:rsidR="00A01F1D" w:rsidRDefault="00A01F1D" w:rsidP="00A01F1D"/>
    <w:p w:rsidR="00A01F1D" w:rsidRDefault="00A01F1D" w:rsidP="00A01F1D"/>
    <w:p w:rsidR="007A4312" w:rsidRDefault="007A4312" w:rsidP="007A4312">
      <w:pPr>
        <w:ind w:firstLine="851"/>
      </w:pPr>
      <w:r>
        <w:t>Исходя из основных целей системы, она должна предложить следующие возможности: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при первом посещении сайта пользователь должен понять, для чего нужен сайт, получить общее впечатление о нем, выяснить свои потребности по отношению к сайту. Для этого у него должен быть список всех услуг, доступных для него;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если пользователь не желает пользоваться услугами магазина, он может покинуть сайт, не оставляя никаких записей о себе в базе данных сайта;</w:t>
      </w:r>
    </w:p>
    <w:p w:rsidR="007A4312" w:rsidRDefault="007A4312" w:rsidP="007A4312">
      <w:pPr>
        <w:pStyle w:val="a4"/>
        <w:numPr>
          <w:ilvl w:val="0"/>
          <w:numId w:val="4"/>
        </w:numPr>
        <w:tabs>
          <w:tab w:val="left" w:pos="993"/>
        </w:tabs>
        <w:ind w:left="0" w:firstLine="709"/>
      </w:pPr>
      <w:r>
        <w:t>для просмотра информации об услугах необходимо несколько страниц, которые будут находиться в каталоге;</w:t>
      </w:r>
    </w:p>
    <w:p w:rsidR="007A4312" w:rsidRDefault="007A4312" w:rsidP="007A4312">
      <w:r>
        <w:t>Пользователь должен сразу видеть основные услуги, интерфейс сайта должен быть удобным и приятным для глаз. Перемещение по сайту должно быть интуитивно понятным и не вызывать у пользователя дискомфорта. Главная задача – удержать посетителя на сайте, заставить его просмотреть каталог предлагаемых магазином услуг, помочь заказчику в выборе необходимой услуги из имеющих.</w:t>
      </w:r>
    </w:p>
    <w:p w:rsidR="007A4312" w:rsidRDefault="007A4312" w:rsidP="00A01F1D"/>
    <w:p w:rsidR="00A01F1D" w:rsidRDefault="00A01F1D" w:rsidP="00A01F1D">
      <w:pPr>
        <w:rPr>
          <w:lang w:eastAsia="ru-RU"/>
        </w:rPr>
      </w:pPr>
      <w:r>
        <w:br w:type="page"/>
      </w:r>
    </w:p>
    <w:p w:rsidR="00A01F1D" w:rsidRDefault="001B071F" w:rsidP="000637E0">
      <w:pPr>
        <w:pStyle w:val="1"/>
      </w:pPr>
      <w:bookmarkStart w:id="12" w:name="_Toc75792842"/>
      <w:bookmarkStart w:id="13" w:name="_Toc75792734"/>
      <w:bookmarkStart w:id="14" w:name="_Toc137837367"/>
      <w:r>
        <w:lastRenderedPageBreak/>
        <w:t xml:space="preserve">2 </w:t>
      </w:r>
      <w:bookmarkEnd w:id="12"/>
      <w:bookmarkEnd w:id="13"/>
      <w:r w:rsidR="0045144F">
        <w:t>АНАЛИЗ И ОПИСАНИЕ ПРЕДМЕТНОЙ ОБЛАСТИ</w:t>
      </w:r>
      <w:bookmarkEnd w:id="14"/>
    </w:p>
    <w:p w:rsidR="00A01F1D" w:rsidRDefault="00A01F1D" w:rsidP="001B05A3"/>
    <w:p w:rsidR="00A01F1D" w:rsidRDefault="00A01F1D" w:rsidP="00A01F1D"/>
    <w:p w:rsidR="00F157EB" w:rsidRDefault="00F157EB" w:rsidP="00F157EB">
      <w:r>
        <w:t>Данный сайт предназначен для облегчения процесса расчета стоимости пошива различных видов швейных изделий.</w:t>
      </w:r>
    </w:p>
    <w:p w:rsidR="00F157EB" w:rsidRDefault="00F157EB" w:rsidP="00F157EB">
      <w:r>
        <w:t>Анализ области применения показал, что разработанный сайт сможет использоваться в различных сферах, в которых требуется, пошив швейных изделий. Это могут быть магазины одежды, индивидуальные мастерские, школы и учебные заведения, где проходят курсы по шитью, а также потребители, желающие заказать, пошив изделий для персонального использования.</w:t>
      </w:r>
    </w:p>
    <w:p w:rsidR="00F157EB" w:rsidRDefault="00F157EB" w:rsidP="00F157EB">
      <w:r>
        <w:t>Кроме того, сайт может быть полезен для мастеров, которые занимаются не только пошивом изделий на заказ, но и созданием одежды для продажи в своих магазинах или на онлайн-платформах. Они могут использовать разработанный калькулятор для установления цен на свои товары с учетом затрат на материалы, время и услуги мастера.</w:t>
      </w:r>
    </w:p>
    <w:p w:rsidR="00F157EB" w:rsidRDefault="00F157EB" w:rsidP="00F157EB">
      <w:r>
        <w:t>Целевой аудиторией являются люди,</w:t>
      </w:r>
      <w:r w:rsidRPr="00E60324">
        <w:t xml:space="preserve"> </w:t>
      </w:r>
      <w:r>
        <w:t>желающие заказать, пошив изделия, и мастера, занимающимся швейными услугами.</w:t>
      </w:r>
    </w:p>
    <w:p w:rsidR="00A01F1D" w:rsidRDefault="00A01F1D" w:rsidP="001B071F">
      <w:pPr>
        <w:ind w:firstLine="0"/>
      </w:pPr>
      <w:r>
        <w:br w:type="page"/>
      </w:r>
    </w:p>
    <w:p w:rsidR="00A01F1D" w:rsidRDefault="001B071F" w:rsidP="000637E0">
      <w:pPr>
        <w:pStyle w:val="1"/>
      </w:pPr>
      <w:bookmarkStart w:id="15" w:name="_Toc75792843"/>
      <w:bookmarkStart w:id="16" w:name="_Toc75792735"/>
      <w:bookmarkStart w:id="17" w:name="_Toc137837368"/>
      <w:r>
        <w:lastRenderedPageBreak/>
        <w:t xml:space="preserve">3 </w:t>
      </w:r>
      <w:bookmarkEnd w:id="15"/>
      <w:bookmarkEnd w:id="16"/>
      <w:r w:rsidR="0045144F">
        <w:t>ПРОЕКТИРОВАНИЕ БД ВЕБ-САЙТА</w:t>
      </w:r>
      <w:bookmarkEnd w:id="17"/>
    </w:p>
    <w:p w:rsidR="00A01F1D" w:rsidRDefault="00A01F1D" w:rsidP="001B05A3"/>
    <w:p w:rsidR="008A2429" w:rsidRDefault="008A2429" w:rsidP="001B05A3"/>
    <w:p w:rsidR="005A24E2" w:rsidRDefault="00D71D87" w:rsidP="005A24E2">
      <w:pPr>
        <w:rPr>
          <w:lang w:eastAsia="ru-RU"/>
        </w:rPr>
      </w:pPr>
      <w:r>
        <w:t xml:space="preserve">Для сайта необходимо было разработать БД Веб-сайта. В ходе выполнения задания было создано две диаграммы: </w:t>
      </w:r>
      <w:r>
        <w:rPr>
          <w:lang w:val="en-US"/>
        </w:rPr>
        <w:t>ER</w:t>
      </w:r>
      <w:r>
        <w:t>-</w:t>
      </w:r>
      <w:r w:rsidR="005A24E2" w:rsidRPr="005A24E2">
        <w:rPr>
          <w:lang w:eastAsia="ru-RU"/>
        </w:rPr>
        <w:t xml:space="preserve"> </w:t>
      </w:r>
      <w:r w:rsidR="005A24E2">
        <w:rPr>
          <w:lang w:eastAsia="ru-RU"/>
        </w:rPr>
        <w:t xml:space="preserve">в нотации П.Чена </w:t>
      </w:r>
      <w:r>
        <w:t>(</w:t>
      </w:r>
      <w:r w:rsidR="005A24E2">
        <w:t>см. рисунок 3</w:t>
      </w:r>
      <w:r>
        <w:t xml:space="preserve">.1). </w:t>
      </w:r>
      <w:r w:rsidR="005A24E2">
        <w:rPr>
          <w:lang w:eastAsia="ru-RU"/>
        </w:rPr>
        <w:t>Были отображены все сущности и их атрибуты. Независимые сущности были отображены прямоугольниками с полным названием данной сущности. Все атрибуты заключены в овал. Также были подчеркнуты все ключевые атрибуты. Зависимые сущности отличаются от независимых тем, что наименование сущности предварительно заключены в ромб, а внешние ключи – в пунктирные овалы. Были отображены связи между сущностями, подкрепленные словесным описанием отношений между ними.</w:t>
      </w:r>
    </w:p>
    <w:p w:rsidR="005A24E2" w:rsidRPr="005B06F7" w:rsidRDefault="005A24E2" w:rsidP="005A24E2">
      <w:pPr>
        <w:rPr>
          <w:lang w:eastAsia="ru-RU"/>
        </w:rPr>
      </w:pPr>
      <w:r>
        <w:rPr>
          <w:lang w:eastAsia="ru-RU"/>
        </w:rPr>
        <w:t>В диаграмме отсутствует конкретность в ключах и связях между данными ключами. Решением данной проблемы является построение последующих уровней логической модели.</w:t>
      </w:r>
    </w:p>
    <w:p w:rsidR="00D71D87" w:rsidRDefault="00D71D87" w:rsidP="00D71D87"/>
    <w:p w:rsidR="00D71D87" w:rsidRDefault="00D71D87" w:rsidP="00C21E59">
      <w:pPr>
        <w:pStyle w:val="a8"/>
        <w:ind w:left="-709"/>
      </w:pPr>
      <w:r>
        <w:rPr>
          <w:noProof/>
          <w:lang w:eastAsia="ru-RU"/>
        </w:rPr>
        <w:drawing>
          <wp:inline distT="0" distB="0" distL="0" distR="0" wp14:anchorId="6ACC4DF0" wp14:editId="3AD6D770">
            <wp:extent cx="6456570" cy="32956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98" cy="334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87" w:rsidRDefault="00D71D87" w:rsidP="00D71D87">
      <w:pPr>
        <w:ind w:firstLine="0"/>
        <w:jc w:val="center"/>
      </w:pPr>
      <w:r>
        <w:t>Рисунок 2.1 – Диаграмма Чена</w:t>
      </w:r>
    </w:p>
    <w:p w:rsidR="00D71D87" w:rsidRDefault="00D71D87" w:rsidP="00D71D87"/>
    <w:p w:rsidR="00D71D87" w:rsidRDefault="00C5253C" w:rsidP="00C5253C">
      <w:pPr>
        <w:rPr>
          <w:lang w:eastAsia="ru-RU"/>
        </w:rPr>
      </w:pPr>
      <w:r>
        <w:rPr>
          <w:lang w:eastAsia="ru-RU"/>
        </w:rPr>
        <w:lastRenderedPageBreak/>
        <w:t>Для установки ясности в связях между ключами всех сущностей была построена модель, основанная на ключах</w:t>
      </w:r>
      <w:r>
        <w:rPr>
          <w:lang w:eastAsia="ru-RU"/>
        </w:rPr>
        <w:t xml:space="preserve"> (см. рисунок 3.2)</w:t>
      </w:r>
      <w:r w:rsidR="007B16D3">
        <w:rPr>
          <w:lang w:eastAsia="ru-RU"/>
        </w:rPr>
        <w:t>.</w:t>
      </w:r>
    </w:p>
    <w:p w:rsidR="007B16D3" w:rsidRDefault="007B16D3" w:rsidP="00C5253C"/>
    <w:p w:rsidR="00D71D87" w:rsidRDefault="00D71D87" w:rsidP="00C21E59">
      <w:pPr>
        <w:pStyle w:val="a8"/>
        <w:ind w:left="-567"/>
      </w:pPr>
      <w:r>
        <w:rPr>
          <w:noProof/>
          <w:lang w:eastAsia="ru-RU"/>
        </w:rPr>
        <w:drawing>
          <wp:inline distT="0" distB="0" distL="0" distR="0" wp14:anchorId="5F13C937" wp14:editId="151B218B">
            <wp:extent cx="6261704" cy="32080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32" cy="32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9" w:rsidRPr="00C5253C" w:rsidRDefault="00D71D87" w:rsidP="00D71D87">
      <w:pPr>
        <w:ind w:firstLine="0"/>
        <w:jc w:val="center"/>
      </w:pPr>
      <w:r>
        <w:t xml:space="preserve">Рисунок </w:t>
      </w:r>
      <w:r w:rsidR="00C5253C">
        <w:t>3</w:t>
      </w:r>
      <w:r>
        <w:t xml:space="preserve">.2 – </w:t>
      </w:r>
      <w:r w:rsidR="00C5253C">
        <w:t>Модель на ключах</w:t>
      </w:r>
    </w:p>
    <w:p w:rsidR="001A5B43" w:rsidRDefault="001A5B43" w:rsidP="00D71D87">
      <w:pPr>
        <w:ind w:firstLine="0"/>
        <w:jc w:val="center"/>
      </w:pPr>
    </w:p>
    <w:p w:rsidR="001A5B43" w:rsidRDefault="007B16D3" w:rsidP="007B16D3">
      <w:r>
        <w:t xml:space="preserve">На данном этапе соблюдается нормальная форма: отсутствуют сущности которые можно было бы разделить на дополнительные сущности, отсутствуют повторяющиеся значения, </w:t>
      </w:r>
      <w:r w:rsidRPr="007B16D3">
        <w:t xml:space="preserve">каждый не ключевой атрибут таблицы </w:t>
      </w:r>
      <w:r>
        <w:t>зависит</w:t>
      </w:r>
      <w:r w:rsidRPr="007B16D3">
        <w:t xml:space="preserve"> только от первичного ключа и не </w:t>
      </w:r>
      <w:r>
        <w:t>зависит</w:t>
      </w:r>
      <w:r w:rsidRPr="007B16D3">
        <w:t xml:space="preserve"> от других не ключевых</w:t>
      </w:r>
      <w:r>
        <w:t xml:space="preserve"> атрибутов, в каждой сущности есть лишь один атрибут который может однозначно идентифицировать сущность.</w:t>
      </w:r>
    </w:p>
    <w:p w:rsidR="00A01F1D" w:rsidRDefault="00E6785A" w:rsidP="00E6785A">
      <w:pPr>
        <w:spacing w:after="160" w:line="259" w:lineRule="auto"/>
        <w:ind w:firstLine="0"/>
        <w:jc w:val="left"/>
      </w:pPr>
      <w:r>
        <w:br w:type="page"/>
      </w:r>
    </w:p>
    <w:p w:rsidR="00A01F1D" w:rsidRDefault="001B071F" w:rsidP="000637E0">
      <w:pPr>
        <w:pStyle w:val="1"/>
      </w:pPr>
      <w:bookmarkStart w:id="18" w:name="_Toc75792844"/>
      <w:bookmarkStart w:id="19" w:name="_Toc75792736"/>
      <w:bookmarkStart w:id="20" w:name="_Toc137837369"/>
      <w:r>
        <w:lastRenderedPageBreak/>
        <w:t xml:space="preserve">4 </w:t>
      </w:r>
      <w:bookmarkEnd w:id="18"/>
      <w:bookmarkEnd w:id="19"/>
      <w:r w:rsidR="0045144F">
        <w:t>ВЫБОР ИНСТРУМЕНТАЛЬНЫХ СРЕДСТВ</w:t>
      </w:r>
      <w:bookmarkEnd w:id="20"/>
    </w:p>
    <w:p w:rsidR="001B071F" w:rsidRDefault="001B071F" w:rsidP="00254EDB"/>
    <w:p w:rsidR="00254EDB" w:rsidRDefault="00254EDB" w:rsidP="00254EDB"/>
    <w:p w:rsidR="00E6785A" w:rsidRDefault="00E6785A" w:rsidP="00E6785A">
      <w:r>
        <w:t>В ходе разработки были использованы следующий инструменты: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</w:rPr>
        <w:t>PHPStorm</w:t>
      </w:r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  <w:lang w:val="en-US"/>
        </w:rPr>
        <w:t>OpenServer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</w:rPr>
        <w:t>Laravel</w:t>
      </w:r>
      <w:r>
        <w:rPr>
          <w:shd w:val="clear" w:color="auto" w:fill="FFFFFF"/>
          <w:lang w:val="en-US"/>
        </w:rPr>
        <w:t>;</w:t>
      </w:r>
    </w:p>
    <w:p w:rsidR="00E6785A" w:rsidRDefault="00E6785A" w:rsidP="00E6785A">
      <w:pPr>
        <w:pStyle w:val="a4"/>
        <w:numPr>
          <w:ilvl w:val="0"/>
          <w:numId w:val="3"/>
        </w:numPr>
      </w:pPr>
      <w:r>
        <w:rPr>
          <w:shd w:val="clear" w:color="auto" w:fill="FFFFFF"/>
          <w:lang w:val="en-US"/>
        </w:rPr>
        <w:t>PHPMyAdmin.</w:t>
      </w:r>
    </w:p>
    <w:p w:rsidR="00E6785A" w:rsidRDefault="00E6785A" w:rsidP="00E6785A">
      <w:pPr>
        <w:rPr>
          <w:shd w:val="clear" w:color="auto" w:fill="FFFFFF"/>
        </w:rPr>
      </w:pPr>
      <w:r>
        <w:rPr>
          <w:shd w:val="clear" w:color="auto" w:fill="FFFFFF"/>
        </w:rPr>
        <w:t xml:space="preserve">PHPStorm в сравнении с другими редакторами выигрывает по функциональности и в удобстве. Данный редактор является одним из лучших на сегодняшний день. </w:t>
      </w:r>
    </w:p>
    <w:p w:rsidR="00E6785A" w:rsidRDefault="00E6785A" w:rsidP="00E6785A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OpenServer</w:t>
      </w:r>
      <w:r>
        <w:rPr>
          <w:shd w:val="clear" w:color="auto" w:fill="FFFFFF"/>
        </w:rPr>
        <w:t xml:space="preserve"> к несомненным плюсам программы можно отнести удобный графический интерфейс пользователя, возможность просмотра логов, а также разнообразие функций для администрирования и управления компонентами. </w:t>
      </w:r>
    </w:p>
    <w:p w:rsidR="00E6785A" w:rsidRDefault="00E6785A" w:rsidP="00E6785A">
      <w:r>
        <w:rPr>
          <w:shd w:val="clear" w:color="auto" w:fill="FFFFFF"/>
        </w:rPr>
        <w:t xml:space="preserve">Laravel </w:t>
      </w:r>
      <w:r>
        <w:t>это идеальное решение для быстрого и грамотного создания безопасного и надёжного веб-проекта, при этом всегда оставаясь на пике технологий веб-разработки.</w:t>
      </w:r>
    </w:p>
    <w:p w:rsidR="00E6785A" w:rsidRDefault="00E6785A" w:rsidP="00E6785A">
      <w:r>
        <w:rPr>
          <w:shd w:val="clear" w:color="auto" w:fill="FFFFFF"/>
          <w:lang w:val="en-US"/>
        </w:rPr>
        <w:t>PHPMyAdmin</w:t>
      </w:r>
      <w:r>
        <w:rPr>
          <w:shd w:val="clear" w:color="auto" w:fill="FFFFFF"/>
        </w:rPr>
        <w:t xml:space="preserve"> позволяет выполнять не сложные запросы без их написания, прост в обучении и удобен в использовании. Обладает всем необходимым функционалом для создания и поддержки БД веб-сайта.</w:t>
      </w:r>
    </w:p>
    <w:p w:rsidR="00E6785A" w:rsidRDefault="00E6785A" w:rsidP="00E6785A">
      <w:r>
        <w:br w:type="page"/>
      </w:r>
    </w:p>
    <w:p w:rsidR="00A01F1D" w:rsidRDefault="007106F0" w:rsidP="000637E0">
      <w:pPr>
        <w:pStyle w:val="1"/>
        <w:rPr>
          <w:rStyle w:val="10"/>
          <w:b/>
          <w:caps/>
        </w:rPr>
      </w:pPr>
      <w:bookmarkStart w:id="21" w:name="_Toc75792852"/>
      <w:bookmarkStart w:id="22" w:name="_Toc75792744"/>
      <w:bookmarkStart w:id="23" w:name="_Toc137837370"/>
      <w:r>
        <w:rPr>
          <w:rStyle w:val="10"/>
          <w:b/>
          <w:caps/>
        </w:rPr>
        <w:lastRenderedPageBreak/>
        <w:t>5</w:t>
      </w:r>
      <w:r w:rsidR="00AC05D3">
        <w:rPr>
          <w:rStyle w:val="10"/>
          <w:b/>
          <w:caps/>
        </w:rPr>
        <w:t xml:space="preserve"> </w:t>
      </w:r>
      <w:bookmarkEnd w:id="21"/>
      <w:bookmarkEnd w:id="22"/>
      <w:r w:rsidR="0045144F">
        <w:rPr>
          <w:rStyle w:val="10"/>
          <w:b/>
          <w:caps/>
        </w:rPr>
        <w:t>РАЗРАБОТКА РАЗДЕЛА АДМИНИСТРАТОРА</w:t>
      </w:r>
      <w:bookmarkEnd w:id="23"/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45144F" w:rsidRDefault="0045144F" w:rsidP="0045144F">
      <w:pPr>
        <w:pStyle w:val="2"/>
        <w:rPr>
          <w:lang w:eastAsia="ru-RU"/>
        </w:rPr>
      </w:pPr>
      <w:bookmarkStart w:id="24" w:name="_Toc137837371"/>
      <w:r>
        <w:rPr>
          <w:lang w:eastAsia="ru-RU"/>
        </w:rPr>
        <w:t>5.1 Проектирование интерфейса раздела</w:t>
      </w:r>
      <w:bookmarkEnd w:id="24"/>
      <w:r w:rsidR="00912C04" w:rsidRPr="00912C04">
        <w:rPr>
          <w:lang w:eastAsia="ru-RU"/>
        </w:rPr>
        <w:t xml:space="preserve"> </w:t>
      </w:r>
      <w:r w:rsidR="00912C04">
        <w:rPr>
          <w:lang w:eastAsia="ru-RU"/>
        </w:rPr>
        <w:t>администратора</w:t>
      </w: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F70602" w:rsidRDefault="00F70602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9262C0" w:rsidRDefault="009262C0" w:rsidP="009262C0">
      <w:pPr>
        <w:pStyle w:val="2"/>
        <w:rPr>
          <w:lang w:eastAsia="ru-RU"/>
        </w:rPr>
      </w:pPr>
      <w:bookmarkStart w:id="25" w:name="_Toc137837372"/>
      <w:r>
        <w:rPr>
          <w:lang w:eastAsia="ru-RU"/>
        </w:rPr>
        <w:t>5.2 Разработка программных модулей раздела администратора</w:t>
      </w:r>
      <w:bookmarkEnd w:id="25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26" w:name="_Toc137837373"/>
      <w:r>
        <w:br w:type="page"/>
      </w:r>
    </w:p>
    <w:p w:rsidR="006E6B7F" w:rsidRDefault="006E6B7F" w:rsidP="000637E0">
      <w:pPr>
        <w:pStyle w:val="1"/>
      </w:pPr>
      <w:r>
        <w:lastRenderedPageBreak/>
        <w:t>6 РАЗРАБОТКА РАЗДЕЛА ПОЛЬЗОВАТЕЛЯ</w:t>
      </w:r>
      <w:bookmarkEnd w:id="26"/>
    </w:p>
    <w:p w:rsidR="003307AC" w:rsidRDefault="003307AC" w:rsidP="003307AC">
      <w:pPr>
        <w:rPr>
          <w:lang w:eastAsia="ru-RU"/>
        </w:rPr>
      </w:pPr>
    </w:p>
    <w:p w:rsidR="003307AC" w:rsidRPr="003307AC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7" w:name="_Toc137837374"/>
      <w:r>
        <w:rPr>
          <w:lang w:eastAsia="ru-RU"/>
        </w:rPr>
        <w:t>6.1 Проектирование интерфейса раздела</w:t>
      </w:r>
      <w:bookmarkEnd w:id="27"/>
    </w:p>
    <w:p w:rsidR="003307AC" w:rsidRDefault="003307AC" w:rsidP="003307AC">
      <w:pPr>
        <w:rPr>
          <w:lang w:eastAsia="ru-RU"/>
        </w:rPr>
      </w:pPr>
    </w:p>
    <w:p w:rsidR="00884956" w:rsidRDefault="00884956" w:rsidP="00884956">
      <w:r>
        <w:t xml:space="preserve">В ходе разработки понадобились еще две диаграммы: жизненный цикл программы (рисунок Б.3) и </w:t>
      </w:r>
      <w:r>
        <w:rPr>
          <w:lang w:val="en-US"/>
        </w:rPr>
        <w:t>Use</w:t>
      </w:r>
      <w:r w:rsidRPr="00A01F1D">
        <w:t xml:space="preserve"> </w:t>
      </w:r>
      <w:r>
        <w:rPr>
          <w:lang w:val="en-US"/>
        </w:rPr>
        <w:t>case</w:t>
      </w:r>
      <w:r w:rsidRPr="00A01F1D">
        <w:t xml:space="preserve"> </w:t>
      </w:r>
      <w:r>
        <w:t xml:space="preserve">диаграмма (рисунок Б.4) из приложения Б. Данные диаграммы также упрощают создание Веб сайта и дают четкое представление его деятельности. </w:t>
      </w:r>
    </w:p>
    <w:p w:rsidR="003307AC" w:rsidRDefault="003307AC" w:rsidP="003307AC">
      <w:pPr>
        <w:rPr>
          <w:lang w:eastAsia="ru-RU"/>
        </w:rPr>
      </w:pPr>
    </w:p>
    <w:p w:rsidR="003307AC" w:rsidRPr="006E6B7F" w:rsidRDefault="003307AC" w:rsidP="003307AC">
      <w:pPr>
        <w:rPr>
          <w:lang w:eastAsia="ru-RU"/>
        </w:rPr>
      </w:pPr>
    </w:p>
    <w:p w:rsidR="003307AC" w:rsidRDefault="003307AC" w:rsidP="003307AC">
      <w:pPr>
        <w:pStyle w:val="2"/>
        <w:rPr>
          <w:lang w:eastAsia="ru-RU"/>
        </w:rPr>
      </w:pPr>
      <w:bookmarkStart w:id="28" w:name="_Toc137837375"/>
      <w:r>
        <w:rPr>
          <w:lang w:eastAsia="ru-RU"/>
        </w:rPr>
        <w:t xml:space="preserve">6.2 Разработка программных модулей раздела </w:t>
      </w:r>
      <w:bookmarkEnd w:id="28"/>
      <w:r w:rsidR="00884956">
        <w:rPr>
          <w:lang w:eastAsia="ru-RU"/>
        </w:rPr>
        <w:t>пользователя</w:t>
      </w:r>
    </w:p>
    <w:p w:rsidR="003307AC" w:rsidRPr="003307AC" w:rsidRDefault="003307AC" w:rsidP="003307AC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Pr="006E6B7F" w:rsidRDefault="006E6B7F" w:rsidP="006E6B7F">
      <w:pPr>
        <w:rPr>
          <w:lang w:eastAsia="ru-RU"/>
        </w:rPr>
      </w:pPr>
    </w:p>
    <w:p w:rsidR="00AE09A7" w:rsidRDefault="00AE09A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Cs w:val="32"/>
          <w:lang w:eastAsia="ru-RU"/>
        </w:rPr>
      </w:pPr>
      <w:bookmarkStart w:id="29" w:name="_Toc137837376"/>
      <w:r>
        <w:br w:type="page"/>
      </w:r>
    </w:p>
    <w:p w:rsidR="00A01F1D" w:rsidRDefault="006E6B7F" w:rsidP="000637E0">
      <w:pPr>
        <w:pStyle w:val="1"/>
      </w:pPr>
      <w:r>
        <w:lastRenderedPageBreak/>
        <w:t>7 ТЕСТИРОВАНИЕ РАЗРАБОТАННОГО САЙТА</w:t>
      </w:r>
      <w:bookmarkEnd w:id="29"/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0" w:name="_Toc137837377"/>
      <w:r>
        <w:rPr>
          <w:lang w:eastAsia="ru-RU"/>
        </w:rPr>
        <w:t>7.1 Анализ кроссбраузерности сайта</w:t>
      </w:r>
      <w:bookmarkEnd w:id="30"/>
    </w:p>
    <w:p w:rsidR="00E948CC" w:rsidRDefault="00E948CC" w:rsidP="00E948CC">
      <w:pPr>
        <w:rPr>
          <w:lang w:eastAsia="ru-RU"/>
        </w:rPr>
      </w:pPr>
    </w:p>
    <w:p w:rsidR="00E948CC" w:rsidRDefault="00E948CC" w:rsidP="00E948CC">
      <w:r>
        <w:t xml:space="preserve">Кроссбраузерность – это правильная верстка сайта с помощью, которой страницы сайта одинаково отображаются в различных браузерах. Реализация происходит при помощи HTML и CSS. Для правильного отображения сайта одновременно в Internet Explorer, FireFox, Opera, Safari, Chrome, причем самых разных версий (от более ранних до самых новых), веб-дизайнер обязательно должен позаботиться о кроссбраузерности проекта, сайта с первой секунды работы над ним. </w:t>
      </w:r>
    </w:p>
    <w:p w:rsidR="00E948CC" w:rsidRDefault="00E948CC" w:rsidP="00E948CC">
      <w:r>
        <w:t>Веб-сайт поддерживает все основные современные браузеры, а именно: Google Chrome, Mozilla Firefox, Internet Explorer, Opera (рисунок 7.1).</w:t>
      </w:r>
    </w:p>
    <w:p w:rsidR="00E948CC" w:rsidRDefault="00E948CC" w:rsidP="00E948CC"/>
    <w:p w:rsidR="00E948CC" w:rsidRDefault="00E948CC" w:rsidP="00E948CC">
      <w:pPr>
        <w:ind w:firstLine="0"/>
        <w:jc w:val="center"/>
      </w:pPr>
    </w:p>
    <w:p w:rsidR="00E948CC" w:rsidRDefault="00E948CC" w:rsidP="00E948CC">
      <w:pPr>
        <w:ind w:firstLine="0"/>
        <w:jc w:val="center"/>
      </w:pPr>
      <w:r>
        <w:t>Рисунок 7.1 – Демонстрация кроссбраузерности сайта</w:t>
      </w:r>
    </w:p>
    <w:p w:rsidR="00E948CC" w:rsidRDefault="00E948CC" w:rsidP="00E948CC">
      <w:pPr>
        <w:rPr>
          <w:lang w:eastAsia="ru-RU"/>
        </w:rPr>
      </w:pPr>
    </w:p>
    <w:p w:rsidR="00E948CC" w:rsidRPr="00E948CC" w:rsidRDefault="00E948CC" w:rsidP="00E948CC">
      <w:pPr>
        <w:rPr>
          <w:lang w:eastAsia="ru-RU"/>
        </w:rPr>
      </w:pPr>
    </w:p>
    <w:p w:rsidR="006E6B7F" w:rsidRDefault="006E6B7F" w:rsidP="006E6B7F">
      <w:pPr>
        <w:pStyle w:val="2"/>
        <w:rPr>
          <w:lang w:eastAsia="ru-RU"/>
        </w:rPr>
      </w:pPr>
      <w:bookmarkStart w:id="31" w:name="_Toc137837378"/>
      <w:r>
        <w:rPr>
          <w:lang w:eastAsia="ru-RU"/>
        </w:rPr>
        <w:t xml:space="preserve">7.2 </w:t>
      </w:r>
      <w:r w:rsidR="00EA2E33">
        <w:rPr>
          <w:lang w:eastAsia="ru-RU"/>
        </w:rPr>
        <w:t>Профилирование разработанного сайта</w:t>
      </w:r>
      <w:bookmarkEnd w:id="31"/>
    </w:p>
    <w:p w:rsidR="00FE5E2F" w:rsidRDefault="00FE5E2F" w:rsidP="00FE5E2F">
      <w:pPr>
        <w:rPr>
          <w:lang w:eastAsia="ru-RU"/>
        </w:rPr>
      </w:pPr>
    </w:p>
    <w:p w:rsidR="00FE5E2F" w:rsidRDefault="00FE5E2F" w:rsidP="00FE5E2F">
      <w:pPr>
        <w:rPr>
          <w:lang w:eastAsia="ru-RU"/>
        </w:rPr>
      </w:pPr>
    </w:p>
    <w:p w:rsidR="00FE5E2F" w:rsidRPr="00FE5E2F" w:rsidRDefault="00FE5E2F" w:rsidP="00FE5E2F">
      <w:pPr>
        <w:rPr>
          <w:lang w:eastAsia="ru-RU"/>
        </w:rPr>
      </w:pPr>
    </w:p>
    <w:p w:rsidR="00EA2E33" w:rsidRPr="00744483" w:rsidRDefault="00EA2E33" w:rsidP="00886F2A">
      <w:pPr>
        <w:pStyle w:val="2"/>
        <w:rPr>
          <w:lang w:eastAsia="ru-RU"/>
        </w:rPr>
      </w:pPr>
      <w:bookmarkStart w:id="32" w:name="_Toc137837379"/>
      <w:r>
        <w:rPr>
          <w:lang w:eastAsia="ru-RU"/>
        </w:rPr>
        <w:t>7.3 Тестовые примеры работы</w:t>
      </w:r>
      <w:bookmarkEnd w:id="32"/>
    </w:p>
    <w:p w:rsidR="00A01F1D" w:rsidRDefault="00A01F1D" w:rsidP="00A01F1D"/>
    <w:p w:rsidR="00FE5E2F" w:rsidRDefault="00FE5E2F" w:rsidP="00A01F1D"/>
    <w:p w:rsidR="00FE5E2F" w:rsidRDefault="00FE5E2F" w:rsidP="00A01F1D"/>
    <w:p w:rsidR="00FE5E2F" w:rsidRDefault="00FE5E2F" w:rsidP="00FE5E2F">
      <w:pPr>
        <w:spacing w:after="160" w:line="259" w:lineRule="auto"/>
        <w:ind w:firstLine="0"/>
        <w:jc w:val="left"/>
      </w:pPr>
      <w:r>
        <w:br w:type="page"/>
      </w:r>
    </w:p>
    <w:p w:rsidR="00A01F1D" w:rsidRDefault="00A01F1D" w:rsidP="000637E0">
      <w:pPr>
        <w:pStyle w:val="1"/>
      </w:pPr>
      <w:bookmarkStart w:id="33" w:name="_Toc75792854"/>
      <w:bookmarkStart w:id="34" w:name="_Toc75792746"/>
      <w:bookmarkStart w:id="35" w:name="_Toc137837380"/>
      <w:r>
        <w:lastRenderedPageBreak/>
        <w:t>Заключение</w:t>
      </w:r>
      <w:bookmarkEnd w:id="33"/>
      <w:bookmarkEnd w:id="34"/>
      <w:bookmarkEnd w:id="35"/>
    </w:p>
    <w:p w:rsidR="00A01F1D" w:rsidRDefault="00A01F1D" w:rsidP="00A01F1D"/>
    <w:p w:rsidR="00A01F1D" w:rsidRDefault="00A01F1D" w:rsidP="00A01F1D"/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В результате работы был разработан сайт, который дает возможность заказчику просмотреть необходимые услуги и рассчитать стоимость их выполнения. Помимо этого, был реализован весь необходимый функционал: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реализована навигация с помощью меню на страницах сайта;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расчет стоимости выполнения услуги;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публикация отзыва;</w:t>
      </w:r>
    </w:p>
    <w:p w:rsidR="00A01F1D" w:rsidRDefault="00A01F1D" w:rsidP="00A01F1D">
      <w:pPr>
        <w:pStyle w:val="a4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связи с </w:t>
      </w:r>
      <w:r w:rsidR="00824448">
        <w:rPr>
          <w:shd w:val="clear" w:color="auto" w:fill="FFFFFF"/>
        </w:rPr>
        <w:t>модератором</w:t>
      </w:r>
      <w:r>
        <w:rPr>
          <w:shd w:val="clear" w:color="auto" w:fill="FFFFFF"/>
        </w:rPr>
        <w:t xml:space="preserve"> для получения консультации.</w:t>
      </w:r>
    </w:p>
    <w:p w:rsidR="00A01F1D" w:rsidRDefault="00A01F1D" w:rsidP="00A01F1D">
      <w:pPr>
        <w:rPr>
          <w:shd w:val="clear" w:color="auto" w:fill="FFFFFF"/>
        </w:rPr>
      </w:pPr>
      <w:r>
        <w:rPr>
          <w:shd w:val="clear" w:color="auto" w:fill="FFFFFF"/>
        </w:rPr>
        <w:t>Проанализирована предметная область, а также целевая аудитория сайта. Дизайн сайта соответствует ожидаемым предпочтениям целевой группы, времени и целям поиска потенциальных клиентов на сайте. Получены практические навыки работы в команде и в разработке</w:t>
      </w:r>
      <w:r>
        <w:t xml:space="preserve"> веб-сайта.</w:t>
      </w:r>
    </w:p>
    <w:p w:rsidR="00A01F1D" w:rsidRDefault="00A01F1D" w:rsidP="00A01F1D">
      <w:r>
        <w:rPr>
          <w:shd w:val="clear" w:color="auto" w:fill="FFFFFF"/>
        </w:rPr>
        <w:t xml:space="preserve">Цель курсового проекта была достигнута. Программное средство предоставляет информацию по услугам выполнения </w:t>
      </w:r>
      <w:r w:rsidR="00824448">
        <w:rPr>
          <w:shd w:val="clear" w:color="auto" w:fill="FFFFFF"/>
        </w:rPr>
        <w:t>швейных</w:t>
      </w:r>
      <w:r>
        <w:rPr>
          <w:shd w:val="clear" w:color="auto" w:fill="FFFFFF"/>
        </w:rPr>
        <w:t xml:space="preserve"> работ и примерную стоимость выполнения выбранных работ при заданных параметрах.</w:t>
      </w:r>
    </w:p>
    <w:p w:rsidR="00A01F1D" w:rsidRDefault="00A01F1D" w:rsidP="00A01F1D">
      <w:pPr>
        <w:spacing w:after="160" w:line="256" w:lineRule="auto"/>
        <w:jc w:val="left"/>
      </w:pPr>
      <w:r>
        <w:br w:type="page"/>
      </w:r>
    </w:p>
    <w:p w:rsidR="00A01F1D" w:rsidRPr="006B58DC" w:rsidRDefault="00054181" w:rsidP="000637E0">
      <w:pPr>
        <w:pStyle w:val="1"/>
      </w:pPr>
      <w:bookmarkStart w:id="36" w:name="_Toc137837381"/>
      <w:r>
        <w:lastRenderedPageBreak/>
        <w:t>СПИСОК ИСПОЛЬЗУЕМОЙ ЛИТЕРАТУРЫ</w:t>
      </w:r>
      <w:bookmarkEnd w:id="36"/>
    </w:p>
    <w:p w:rsidR="00A01F1D" w:rsidRDefault="00A01F1D" w:rsidP="00A01F1D"/>
    <w:p w:rsidR="00A01F1D" w:rsidRDefault="00A01F1D" w:rsidP="00A01F1D"/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1 </w:t>
      </w:r>
      <w:r>
        <w:rPr>
          <w:lang w:eastAsia="ru-RU"/>
        </w:rPr>
        <w:t>Веб-приложение для работы с базами данных с PHP и MySQL, 2-е издание Дэвида Лейна, Хью Э. Уильямса. О’Райли, май 2003. ISBN: 0-596-00543-1.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Список CMS. Обзор cms. Сайт о системах управления сайтом. http://www.cmslist.ru.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Материал из Википедии – бесплатная энциклопедия о системах управления сайтом. http://ru.wikipedia.org/wiki/CMS.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Дарахвелидзе П.Г., Марков Е.П. Программирование в Дельфах 7. – С.-Петербург: BHVP, 2003. – 784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Калверт C. Delphi 4-я энциклопедия пользователя: Пер. с английского / Чарльз Калверт. – C.: Издательский дом «ДиаСофт», 1999 г. – 800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Каратыгин С., Тихонов А., Долголаптев В. Базы данных: простейшие средства обработки информации, электронные таблицы, системы управления базами данных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Матросов А.В., Сергеев А.О., Чаунин М.П. HTML 4.O. – Санкт-Петербург: BHVP, 2001. – 672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rPr>
          <w:lang w:eastAsia="ru-RU"/>
        </w:rPr>
        <w:t>Мещеряков Е.В., Хомоненко А.Д. Публикация баз данных в сети Интернет. – Санкт-Петербург: BHVP Petersburg, 2000. – 560 с.</w:t>
      </w:r>
    </w:p>
    <w:p w:rsidR="00A01F1D" w:rsidRDefault="00A01F1D" w:rsidP="00A01F1D">
      <w:pPr>
        <w:pStyle w:val="a4"/>
        <w:numPr>
          <w:ilvl w:val="0"/>
          <w:numId w:val="7"/>
        </w:numPr>
        <w:ind w:left="0" w:firstLine="709"/>
        <w:rPr>
          <w:lang w:eastAsia="ru-RU"/>
        </w:rPr>
      </w:pPr>
      <w:r>
        <w:t xml:space="preserve">Прохоренок, Н. А. HTML, JavaScript, PHP и MySQL. Джентльменский набор Web-мастера: Пособие / Прохоренок Н.А., - 4-е изд., перераб. и доп. - СПб:БХВ-Петербург, 2015. - 768 с. ISBN 978-5-9775-3130-6. - Текст : электронный. - URL: https://znanium.com/catalog/product/943563 (дата обращения: 01.06.2020)  </w:t>
      </w:r>
    </w:p>
    <w:p w:rsidR="00A01F1D" w:rsidRDefault="00A01F1D" w:rsidP="00A01F1D">
      <w:pPr>
        <w:spacing w:after="160" w:line="25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:rsidR="00254EDB" w:rsidRPr="000637E0" w:rsidRDefault="00054181" w:rsidP="000637E0">
      <w:pPr>
        <w:pStyle w:val="1"/>
      </w:pPr>
      <w:bookmarkStart w:id="37" w:name="_Toc137837382"/>
      <w:bookmarkStart w:id="38" w:name="_Toc75792856"/>
      <w:bookmarkStart w:id="39" w:name="_Toc75792748"/>
      <w:r w:rsidRPr="000637E0">
        <w:lastRenderedPageBreak/>
        <w:t>ПРИЛОЖЕНИЕ</w:t>
      </w:r>
      <w:r w:rsidR="00813F4D" w:rsidRPr="000637E0">
        <w:t xml:space="preserve"> А</w:t>
      </w:r>
      <w:r w:rsidR="000637E0" w:rsidRPr="000637E0">
        <w:t xml:space="preserve"> </w:t>
      </w:r>
      <w:r w:rsidR="000637E0">
        <w:br/>
      </w:r>
      <w:r w:rsidR="000637E0" w:rsidRPr="000637E0">
        <w:t>Скриншоты Веб-страниц</w:t>
      </w:r>
      <w:bookmarkEnd w:id="37"/>
    </w:p>
    <w:p w:rsidR="00813F4D" w:rsidRPr="009262C0" w:rsidRDefault="00813F4D" w:rsidP="00813F4D"/>
    <w:p w:rsidR="00813F4D" w:rsidRDefault="00813F4D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6B58DC" w:rsidRDefault="00813F4D" w:rsidP="000637E0">
      <w:pPr>
        <w:pStyle w:val="1"/>
      </w:pPr>
      <w:bookmarkStart w:id="40" w:name="_Toc137837383"/>
      <w:r>
        <w:lastRenderedPageBreak/>
        <w:t>ПРИЛОЖЕНИЕ Б</w:t>
      </w:r>
      <w:r w:rsidR="000637E0">
        <w:br/>
      </w:r>
      <w:r w:rsidR="00F70602">
        <w:t>Миграции</w:t>
      </w:r>
      <w:bookmarkStart w:id="41" w:name="_GoBack"/>
      <w:bookmarkEnd w:id="41"/>
      <w:r w:rsidR="000637E0" w:rsidRPr="000637E0">
        <w:t xml:space="preserve"> </w:t>
      </w:r>
      <w:r w:rsidR="000637E0">
        <w:t>для создания БД сайта</w:t>
      </w:r>
      <w:bookmarkEnd w:id="40"/>
    </w:p>
    <w:p w:rsidR="00813F4D" w:rsidRDefault="00813F4D" w:rsidP="00813F4D"/>
    <w:p w:rsidR="00B24879" w:rsidRPr="00813F4D" w:rsidRDefault="00B24879" w:rsidP="00813F4D"/>
    <w:p w:rsidR="00A40C89" w:rsidRDefault="00A40C89">
      <w:pPr>
        <w:spacing w:after="160" w:line="259" w:lineRule="auto"/>
        <w:ind w:firstLine="0"/>
        <w:jc w:val="left"/>
      </w:pPr>
      <w:r>
        <w:br w:type="page"/>
      </w:r>
    </w:p>
    <w:p w:rsidR="00813F4D" w:rsidRDefault="00813F4D" w:rsidP="00813F4D"/>
    <w:p w:rsidR="00813F4D" w:rsidRPr="000637E0" w:rsidRDefault="00813F4D" w:rsidP="000637E0">
      <w:pPr>
        <w:pStyle w:val="1"/>
      </w:pPr>
      <w:bookmarkStart w:id="42" w:name="_Toc137837384"/>
      <w:r>
        <w:t>ПРИЛОЖЕНИЕ В</w:t>
      </w:r>
      <w:r w:rsidR="000637E0">
        <w:br/>
        <w:t>Исходный код разработанных программных модулей</w:t>
      </w:r>
      <w:bookmarkEnd w:id="42"/>
    </w:p>
    <w:p w:rsidR="006B58DC" w:rsidRDefault="006B58DC" w:rsidP="00813F4D"/>
    <w:p w:rsidR="00B24879" w:rsidRDefault="00B24879" w:rsidP="00813F4D"/>
    <w:p w:rsidR="00B24879" w:rsidRPr="00B24879" w:rsidRDefault="00B24879" w:rsidP="00B24879">
      <w:pPr>
        <w:rPr>
          <w:b/>
          <w:lang w:val="en-US"/>
        </w:rPr>
      </w:pPr>
      <w:r>
        <w:rPr>
          <w:b/>
        </w:rPr>
        <w:t>Код</w:t>
      </w:r>
      <w:r w:rsidRPr="00B24879">
        <w:rPr>
          <w:b/>
          <w:lang w:val="en-US"/>
        </w:rPr>
        <w:t xml:space="preserve"> </w:t>
      </w:r>
      <w:r>
        <w:rPr>
          <w:b/>
        </w:rPr>
        <w:t>контроллера</w:t>
      </w:r>
      <w:r w:rsidRPr="00B24879">
        <w:rPr>
          <w:b/>
          <w:lang w:val="en-US"/>
        </w:rPr>
        <w:t xml:space="preserve"> </w:t>
      </w:r>
      <w:r>
        <w:rPr>
          <w:b/>
          <w:lang w:val="en-US"/>
        </w:rPr>
        <w:t>DBController</w:t>
      </w:r>
    </w:p>
    <w:p w:rsidR="00B24879" w:rsidRPr="00B24879" w:rsidRDefault="00B24879" w:rsidP="00B24879">
      <w:pPr>
        <w:pStyle w:val="aa"/>
        <w:rPr>
          <w:lang w:val="en-US"/>
        </w:rPr>
      </w:pPr>
      <w:r w:rsidRPr="00B24879">
        <w:rPr>
          <w:lang w:val="en-US"/>
        </w:rPr>
        <w:t>&lt;?</w:t>
      </w:r>
      <w:r w:rsidRPr="007A3E29">
        <w:rPr>
          <w:lang w:val="en-US"/>
        </w:rPr>
        <w:t>php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namespace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;</w:t>
      </w:r>
    </w:p>
    <w:p w:rsidR="00B24879" w:rsidRPr="00B24879" w:rsidRDefault="00B24879" w:rsidP="00B24879">
      <w:pPr>
        <w:pStyle w:val="aa"/>
        <w:rPr>
          <w:lang w:val="en-US"/>
        </w:rPr>
      </w:pPr>
    </w:p>
    <w:p w:rsidR="00B24879" w:rsidRP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Http</w:t>
      </w:r>
      <w:r w:rsidRPr="00B24879">
        <w:rPr>
          <w:lang w:val="en-US"/>
        </w:rPr>
        <w:t>\</w:t>
      </w:r>
      <w:r w:rsidRPr="007A3E29">
        <w:rPr>
          <w:lang w:val="en-US"/>
        </w:rPr>
        <w:t>Controllers</w:t>
      </w:r>
      <w:r w:rsidRPr="00B24879">
        <w:rPr>
          <w:lang w:val="en-US"/>
        </w:rPr>
        <w:t>\</w:t>
      </w:r>
      <w:r w:rsidRPr="007A3E29">
        <w:rPr>
          <w:lang w:val="en-US"/>
        </w:rPr>
        <w:t>Controller</w:t>
      </w:r>
      <w:r w:rsidRPr="00B24879">
        <w:rPr>
          <w:lang w:val="en-US"/>
        </w:rPr>
        <w:t>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</w:t>
      </w:r>
      <w:r w:rsidRPr="00B24879">
        <w:rPr>
          <w:lang w:val="en-US"/>
        </w:rPr>
        <w:t xml:space="preserve"> </w:t>
      </w:r>
      <w:r w:rsidRPr="007A3E29">
        <w:rPr>
          <w:lang w:val="en-US"/>
        </w:rPr>
        <w:t>App</w:t>
      </w:r>
      <w:r w:rsidRPr="00B24879">
        <w:rPr>
          <w:lang w:val="en-US"/>
        </w:rPr>
        <w:t>\</w:t>
      </w:r>
      <w:r w:rsidRPr="007A3E29">
        <w:rPr>
          <w:lang w:val="en-US"/>
        </w:rPr>
        <w:t>Models</w:t>
      </w:r>
      <w:r w:rsidRPr="00B24879">
        <w:rPr>
          <w:lang w:val="en-US"/>
        </w:rPr>
        <w:t>\</w:t>
      </w:r>
      <w:r w:rsidRPr="007A3E29">
        <w:rPr>
          <w:lang w:val="en-US"/>
        </w:rPr>
        <w:t>AdminModel;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App\Models\ModeratorModel;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App\Models\ReviewModel;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App\Models\UserModel;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use Illuminate\Http\Request;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class DBController extends Controller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CreateUser(Request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'password-confirmation'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UserModel();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$user-&gt;email = $request-&gt;input('user-email');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$user-&gt;FIO = $request-&gt;input('user-name');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$request-&gt;input('user-password');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$user-&gt;save();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session(['username' =&gt; $request-&gt;input('user-name')]);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view('login');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Logout()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session(['isUser'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Adminlogout()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session(['isModer'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session(['isAdmin' =&gt; 0]);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redirect()-&gt;route('main');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public function Signin(Request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'user-email'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$useremail = UserModel::select("*")-&gt;where("email", $request-&gt;input('user-email'));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if($useremail-&gt;exists() &amp;&amp; UserModel::select("*")-&gt;where("password",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session(['isUser'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session(['username' =&gt; UserModel::find($request-&gt;input('user-email'))-&gt;FIO]);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session(['email' =&gt; $request-&gt;input('user-email')]);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'user-password' =&gt; 'confirmed',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view('signin');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Adminsignin(Request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'user-password'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($request-&gt;input('type_account')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$usernickname = ModeratorModel::select("*")-&gt;where("nickname",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if($usernickname-&gt;exists() &amp;&amp; ModeratorModel::select("*")-&gt;where("password",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session(['isModer'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else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$usernickname = AdminModel::select("*")-&gt;where("nickname", $request-&gt;input('user-nickname'));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if($usernickname-&gt;exists() &amp;&amp; AdminModel::select("*")-&gt;where("password", $request-&gt;input('user-password'))-&gt;exists()){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session(['isAdmin'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session(['nickname' =&gt; $request-&gt;input('user-nickname')]);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view('adminsignin');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Adminpanel()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view('adminpanel');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Moderpanel()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view('moderpanel');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lastRenderedPageBreak/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ModeratorEditor()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(ModeratorModel::count()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view('moders_editor',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$datas = ModeratorModel::all();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foreach ($datas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view('moders_editor',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CreateModerator(Request $request)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$valid = $request-&gt;validate([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'nickname' =&gt; 'required',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'password' =&gt; 'required|min:4',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]);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 = new ModeratorModel();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$user-&gt;nickname = $request-&gt;input('nickname');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$user-&gt;password = $request-&gt;input('password');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$user-&gt;save();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 = [];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if (ModeratorModel::count() == 0)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return view('moders_editor', ["empty" =&gt; 1]);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$datas = ModeratorModel::all();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foreach ($datas as $d)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$data[$d['nickname']] = [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'nickname' =&gt; $d['nickname'],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    'password' =&gt; $d['password'],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    ];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}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view('moders_editor', ["data" =&gt; $data]);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public function DeleteModerator($moder)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{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ModeratorModel::where('nickname', $moder)-&gt;delete();</w:t>
      </w:r>
    </w:p>
    <w:p w:rsidR="00B24879" w:rsidRPr="007A3E2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    return redirect()-&gt;route('moders_editor');</w:t>
      </w:r>
    </w:p>
    <w:p w:rsidR="00B24879" w:rsidRPr="007A3E2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 xml:space="preserve">    }</w:t>
      </w:r>
    </w:p>
    <w:p w:rsidR="00B24879" w:rsidRDefault="00B24879" w:rsidP="00B24879">
      <w:pPr>
        <w:pStyle w:val="aa"/>
        <w:rPr>
          <w:lang w:val="en-US"/>
        </w:rPr>
      </w:pPr>
      <w:r w:rsidRPr="007A3E29">
        <w:rPr>
          <w:lang w:val="en-US"/>
        </w:rPr>
        <w:t>}</w:t>
      </w:r>
    </w:p>
    <w:p w:rsidR="00B24879" w:rsidRDefault="00B24879" w:rsidP="00B24879">
      <w:pPr>
        <w:pStyle w:val="aa"/>
        <w:rPr>
          <w:lang w:val="en-US"/>
        </w:rPr>
      </w:pPr>
    </w:p>
    <w:p w:rsidR="00B24879" w:rsidRPr="007A3E29" w:rsidRDefault="00B24879" w:rsidP="00B24879">
      <w:pPr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контроллера</w:t>
      </w:r>
      <w:r>
        <w:rPr>
          <w:b/>
          <w:lang w:val="en-US"/>
        </w:rPr>
        <w:t xml:space="preserve"> </w:t>
      </w:r>
      <w:r w:rsidRPr="007A3E29">
        <w:rPr>
          <w:b/>
          <w:lang w:val="en-US"/>
        </w:rPr>
        <w:t>ReviewsController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&lt;?php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namespace App\Http\Controllers;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>use App\Http\Controllers\Controller;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App\Models\ReviewModel;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use Illuminate\Http\Request;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class ReviewsController extends Controller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Reviews()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//ReviewModel::find(1)-&gt;user['FIO'];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//ReviewModel::find(1)-&gt;all();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(ReviewModel::count()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view('reviews',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$datas = 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'fio' =&gt; ReviewModel::find($d['id'])-&gt;user['FIO'],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$d['review_text'],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AddReview(Request $request)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$request-&gt;validate([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'reviewtext'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 = new ReviewModel();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$user-&gt;user_email = session('email');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$user-&gt;review_text = $request-&gt;input('reviewtext');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$user-&gt;timestamp = date('d.m.Y \в H:i');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$user-&gt;save();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$datas = ReviewModel::find(1)-&gt;all();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$data[$d['id']] = 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'id' =&gt; $d['id'],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'fio' =&gt; ReviewModel::find($d['id'])-&gt;user['FIO'],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'text' =&gt; $d['review_text'],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'timestamp' =&gt; $d['timestamp'],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view('reviews', ["data"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EditReview($id)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 = [];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if (ReviewModel::count() == 0)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return view('reviews', ["empty" =&gt; 1]);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}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$datas = ReviewModel::findOrFail(1)-&gt;all();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$data['review_text'] = $this-&gt;FindInData($datas, $id)['review_text'];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$data['id'] = $id;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view('reviews_editor', ['data' =&gt; $data]);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EditReviewResult(Request $request,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$valid = $request-&gt;validate([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'reviewtext' =&gt; 'required',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]);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ReviewModel::where('id', $id)-&gt;update(array('review_text' =&gt; $request-&gt;input('reviewtext')));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DeleteReview($id)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ReviewModel::where('id', $id)-&gt;delete();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return redirect()-&gt;route('reviews');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}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public function FindInData($datas, $id)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foreach ($datas as $d)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{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if ($d['id'] == $id)</w:t>
      </w:r>
    </w:p>
    <w:p w:rsidR="00B24879" w:rsidRPr="004E5AC0" w:rsidRDefault="00B24879" w:rsidP="00B24879">
      <w:pPr>
        <w:pStyle w:val="aa"/>
      </w:pPr>
      <w:r w:rsidRPr="004E5AC0">
        <w:rPr>
          <w:lang w:val="en-US"/>
        </w:rPr>
        <w:t xml:space="preserve">                return</w:t>
      </w:r>
      <w:r w:rsidRPr="004E5AC0">
        <w:t xml:space="preserve"> $</w:t>
      </w:r>
      <w:r w:rsidRPr="004E5AC0">
        <w:rPr>
          <w:lang w:val="en-US"/>
        </w:rPr>
        <w:t>d</w:t>
      </w:r>
      <w:r w:rsidRPr="004E5AC0">
        <w:t>;</w:t>
      </w:r>
    </w:p>
    <w:p w:rsidR="00B24879" w:rsidRPr="004E5AC0" w:rsidRDefault="00B24879" w:rsidP="00B24879">
      <w:pPr>
        <w:pStyle w:val="aa"/>
      </w:pPr>
      <w:r w:rsidRPr="004E5AC0">
        <w:t xml:space="preserve">        }</w:t>
      </w:r>
    </w:p>
    <w:p w:rsidR="00B24879" w:rsidRPr="004E5AC0" w:rsidRDefault="00B24879" w:rsidP="00B24879">
      <w:pPr>
        <w:pStyle w:val="aa"/>
      </w:pPr>
      <w:r w:rsidRPr="004E5AC0">
        <w:t xml:space="preserve">    }</w:t>
      </w:r>
    </w:p>
    <w:p w:rsidR="00B24879" w:rsidRDefault="00B24879" w:rsidP="00B24879">
      <w:pPr>
        <w:pStyle w:val="aa"/>
        <w:rPr>
          <w:b/>
        </w:rPr>
      </w:pPr>
      <w:r w:rsidRPr="004E5AC0">
        <w:t>}</w:t>
      </w: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Layout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&lt;!DOCTYPE html&gt;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&lt;html lang="{{ str_replace('_', '-', app()-&gt;getLocale()) }}"&gt;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&lt;head&gt;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charset="utf-8"&gt;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&lt;meta name="viewport" content="width=device-width, initial-scale=1"&gt;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&lt;title&gt;@yield("page-title")&lt;/title&gt;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&lt;script  type="text/javascript"  src="https://ajax.googleapis.com/ajax/libs/jquery/3.5.1/jquery.min.js"&gt;&lt;/script&gt;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href="https://cdn.jsdelivr.net/npm/bootstrap@5.0.1/dist/css/bootstrap.min.css" rel="stylesheet"/&gt;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href="https://getbootstrap.com/docs/4.0/examples/cover/cover.css"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href="https://getbootstrap.com/docs/4.0/examples/pricing/pricing.css"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&lt;link href="css/app.css" rel="stylesheet"&gt;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&lt;/head&gt;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>&lt;body class="text-center"&gt;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&lt;div class="container-fluid d-flex h-100 p-3 mx-auto flex-column"&gt;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&lt;header class="masthead"&gt;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&lt;div class="inner"&gt;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lastRenderedPageBreak/>
        <w:t xml:space="preserve">                &lt;h3 class="masthead-brand"&gt;My Dress&lt;/h3&gt;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&lt;nav class="nav nav-masthead justify-content-center"&gt;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href="/main"&gt;</w:t>
      </w:r>
      <w:r w:rsidRPr="004E5AC0">
        <w:t>Главная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href="/payment"&gt;</w:t>
      </w:r>
      <w:r w:rsidRPr="004E5AC0">
        <w:t>Расчет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class="nav-link" href="/reviews"&gt;</w:t>
      </w:r>
      <w:r w:rsidRPr="004E5AC0">
        <w:t>Отзывы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@if(session('isModer')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href="/moderpanel"&gt;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модератора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href="/adminlogout"&gt;</w:t>
      </w:r>
      <w:r w:rsidRPr="004E5AC0">
        <w:t>Модератор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@if(session('isAdmin')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href="/adminpanel"&gt;</w:t>
      </w:r>
      <w:r w:rsidRPr="004E5AC0">
        <w:t>Панель</w:t>
      </w:r>
      <w:r w:rsidRPr="004E5AC0">
        <w:rPr>
          <w:lang w:val="en-US"/>
        </w:rPr>
        <w:t xml:space="preserve"> </w:t>
      </w:r>
      <w:r w:rsidRPr="004E5AC0">
        <w:t>администратора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href="/reviews"&gt;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отзывов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class="nav-link" href="/moders_editor"&gt;</w:t>
      </w:r>
      <w:r w:rsidRPr="004E5AC0">
        <w:t>Редактор</w:t>
      </w:r>
      <w:r w:rsidRPr="004E5AC0">
        <w:rPr>
          <w:lang w:val="en-US"/>
        </w:rPr>
        <w:t xml:space="preserve"> </w:t>
      </w:r>
      <w:r w:rsidRPr="004E5AC0">
        <w:t>модераторов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class="nav-link ms-5" href="/reviews"&gt;&lt;/a&gt;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href="/adminlogout"&gt;</w:t>
      </w:r>
      <w:r w:rsidRPr="004E5AC0">
        <w:t>Админ</w:t>
      </w:r>
      <w:r w:rsidRPr="004E5AC0">
        <w:rPr>
          <w:lang w:val="en-US"/>
        </w:rPr>
        <w:t xml:space="preserve">: {{session('nickname')}} - </w:t>
      </w:r>
      <w:r w:rsidRPr="004E5AC0">
        <w:t>выйти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@if(session('isUser') !=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href="signin"&gt;</w:t>
      </w:r>
      <w:r w:rsidRPr="004E5AC0">
        <w:t>Войти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href="login"&gt;</w:t>
      </w:r>
      <w:r w:rsidRPr="004E5AC0">
        <w:t>Регистрация</w:t>
      </w:r>
      <w:r w:rsidRPr="004E5AC0">
        <w:rPr>
          <w:lang w:val="en-US"/>
        </w:rPr>
        <w:t>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@if(session('isUser') == 1)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    &lt;a class="btn btn-light ms-2" href="/logout"&gt;</w:t>
      </w:r>
      <w:r w:rsidRPr="004E5AC0">
        <w:t>Хорошая</w:t>
      </w:r>
      <w:r w:rsidRPr="004E5AC0">
        <w:rPr>
          <w:lang w:val="en-US"/>
        </w:rPr>
        <w:t xml:space="preserve"> </w:t>
      </w:r>
      <w:r w:rsidRPr="004E5AC0">
        <w:t>работа</w:t>
      </w:r>
      <w:r w:rsidRPr="004E5AC0">
        <w:rPr>
          <w:lang w:val="en-US"/>
        </w:rPr>
        <w:t>, {{session('username')}}&lt;/a&gt;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    @endif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    &lt;/nav&gt;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&lt;/div&gt;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&lt;/header&gt;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&lt;main role="main" class="inner cover"&gt;</w:t>
      </w:r>
    </w:p>
    <w:p w:rsidR="00B24879" w:rsidRPr="004E5AC0" w:rsidRDefault="00B24879" w:rsidP="00B24879">
      <w:pPr>
        <w:pStyle w:val="aa"/>
        <w:rPr>
          <w:lang w:val="en-US"/>
        </w:rPr>
      </w:pP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    @yield("page-content")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    &lt;/main&gt;</w:t>
      </w:r>
    </w:p>
    <w:p w:rsidR="00B24879" w:rsidRPr="004E5AC0" w:rsidRDefault="00B24879" w:rsidP="00B24879">
      <w:pPr>
        <w:pStyle w:val="aa"/>
        <w:rPr>
          <w:lang w:val="en-US"/>
        </w:rPr>
      </w:pPr>
      <w:r w:rsidRPr="004E5AC0">
        <w:rPr>
          <w:lang w:val="en-US"/>
        </w:rPr>
        <w:t xml:space="preserve">    &lt;/div&gt;</w:t>
      </w:r>
    </w:p>
    <w:p w:rsidR="00B24879" w:rsidRPr="004E5AC0" w:rsidRDefault="00B24879" w:rsidP="00B24879">
      <w:pPr>
        <w:pStyle w:val="aa"/>
        <w:rPr>
          <w:lang w:val="en-US"/>
        </w:rPr>
      </w:pPr>
      <w:r>
        <w:rPr>
          <w:lang w:val="en-US"/>
        </w:rPr>
        <w:t xml:space="preserve">    &lt;script type="text/javascript" </w:t>
      </w:r>
      <w:r w:rsidRPr="004E5AC0">
        <w:rPr>
          <w:lang w:val="en-US"/>
        </w:rPr>
        <w:t>src="https://ajax.googleapis.com/ajax/libs/jquery/3.5.1/jquery.min.js"&gt;&lt;/script&gt;</w:t>
      </w:r>
    </w:p>
    <w:p w:rsidR="00B24879" w:rsidRPr="004E5AC0" w:rsidRDefault="00B24879" w:rsidP="00B24879">
      <w:pPr>
        <w:pStyle w:val="aa"/>
      </w:pPr>
      <w:r w:rsidRPr="004E5AC0">
        <w:t>&lt;/body&gt;</w:t>
      </w:r>
    </w:p>
    <w:p w:rsidR="00B24879" w:rsidRDefault="00B24879" w:rsidP="00B24879">
      <w:pPr>
        <w:pStyle w:val="aa"/>
        <w:rPr>
          <w:b/>
        </w:rPr>
      </w:pPr>
      <w:r w:rsidRPr="004E5AC0">
        <w:t>&lt;/html&gt;</w:t>
      </w:r>
      <w:r w:rsidRPr="004E5AC0">
        <w:rPr>
          <w:b/>
        </w:rPr>
        <w:t xml:space="preserve"> </w:t>
      </w:r>
    </w:p>
    <w:p w:rsidR="00B24879" w:rsidRDefault="00B24879" w:rsidP="00B24879">
      <w:pPr>
        <w:pStyle w:val="aa"/>
        <w:rPr>
          <w:b/>
        </w:rPr>
      </w:pPr>
    </w:p>
    <w:p w:rsidR="00B24879" w:rsidRDefault="00B24879" w:rsidP="00B24879">
      <w:pPr>
        <w:rPr>
          <w:b/>
        </w:rPr>
      </w:pPr>
      <w:r>
        <w:rPr>
          <w:b/>
        </w:rPr>
        <w:t xml:space="preserve">Код представления страницы </w:t>
      </w:r>
      <w:r>
        <w:rPr>
          <w:b/>
          <w:lang w:val="en-US"/>
        </w:rPr>
        <w:t>Reviews</w:t>
      </w:r>
    </w:p>
    <w:p w:rsidR="00B24879" w:rsidRDefault="00B24879" w:rsidP="00B24879">
      <w:pPr>
        <w:pStyle w:val="aa"/>
      </w:pPr>
      <w:r>
        <w:t>@extends("layout")</w:t>
      </w:r>
    </w:p>
    <w:p w:rsidR="00B24879" w:rsidRDefault="00B24879" w:rsidP="00B24879">
      <w:pPr>
        <w:pStyle w:val="aa"/>
      </w:pPr>
    </w:p>
    <w:p w:rsidR="00B24879" w:rsidRDefault="00B24879" w:rsidP="00B24879">
      <w:pPr>
        <w:pStyle w:val="aa"/>
      </w:pPr>
      <w:r>
        <w:t>@section("page-title") Отзывы @endsection</w:t>
      </w:r>
    </w:p>
    <w:p w:rsidR="00B24879" w:rsidRDefault="00B24879" w:rsidP="00B24879">
      <w:pPr>
        <w:pStyle w:val="aa"/>
      </w:pP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>@section("page-content")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&lt;h1 class="m-5"&gt;</w:t>
      </w:r>
      <w:r>
        <w:t>Отзывы</w:t>
      </w:r>
      <w:r w:rsidRPr="00F7209D">
        <w:rPr>
          <w:lang w:val="en-US"/>
        </w:rPr>
        <w:t>&lt;/h1&gt;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@if($errors-&gt;any())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&lt;div class="alert alert-danger"&gt;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&lt;ul&gt;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@foreach($errors-&gt;all() as $error)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&lt;li&gt;{{$error}}&lt;/li&gt;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lastRenderedPageBreak/>
        <w:t xml:space="preserve">                    @endforeach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&lt;/ul&gt;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@if(!empty($data))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@foreach($data as $d)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bg-dark text-lg-start"&gt;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class="masthead-brand my-0 font-weight-normal"&gt;{{$d['fio']}}&lt;/h4&gt;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&lt;h4 class="nav-masthead my-0 font-weight-normal"&gt;{{$d['timestamp']}}&lt;/h4&gt;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class="card-body bg-dark"&gt;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&lt;p class="masthead-brand text-lg-start"&gt;{{$d['text']}}&lt;/p&gt;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@if(session('isModer') == 1 | session('isAdmin')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&lt;div class="nav-masthead"&gt;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href="/reviews_editor/{{$d['id']}}"&gt;&lt;img src="images/edit.png"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    &lt;a href="/reviews_editor/{{$d['id']}}/delete"&gt;&lt;img src="images/delete.png" width="30" height="30"&gt;&lt;/a&gt;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@endforeach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@if(session('succes') == 1)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&lt;div class="alert alert-success"&gt;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Отзыв отправлен</w:t>
      </w:r>
    </w:p>
    <w:p w:rsidR="00B24879" w:rsidRDefault="00B24879" w:rsidP="00B24879">
      <w:pPr>
        <w:pStyle w:val="aa"/>
      </w:pPr>
      <w:r>
        <w:t xml:space="preserve">                &lt;/div&gt;</w:t>
      </w:r>
    </w:p>
    <w:p w:rsidR="00B24879" w:rsidRDefault="00B24879" w:rsidP="00B24879">
      <w:pPr>
        <w:pStyle w:val="aa"/>
      </w:pPr>
      <w:r>
        <w:t xml:space="preserve">            @endif</w:t>
      </w:r>
    </w:p>
    <w:p w:rsidR="00B24879" w:rsidRDefault="00B24879" w:rsidP="00B24879">
      <w:pPr>
        <w:pStyle w:val="aa"/>
      </w:pPr>
      <w:r>
        <w:t xml:space="preserve">            @if(session('isUser') == 1)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</w:t>
      </w:r>
      <w:r w:rsidRPr="00F7209D">
        <w:rPr>
          <w:lang w:val="en-US"/>
        </w:rPr>
        <w:t>&lt;form action="/reviews" method="post"&gt;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                </w:t>
      </w:r>
      <w:r>
        <w:t>@csrf</w:t>
      </w:r>
    </w:p>
    <w:p w:rsidR="00B24879" w:rsidRDefault="00B24879" w:rsidP="00B24879">
      <w:pPr>
        <w:pStyle w:val="aa"/>
      </w:pPr>
      <w:r>
        <w:t xml:space="preserve">                    &lt;h4 style="margin-top: 10%"&gt;Оставьте свой отзыв о сайте!&lt;/h4&gt;</w:t>
      </w:r>
    </w:p>
    <w:p w:rsidR="00B24879" w:rsidRPr="00F7209D" w:rsidRDefault="00B24879" w:rsidP="00B24879">
      <w:pPr>
        <w:pStyle w:val="aa"/>
        <w:rPr>
          <w:lang w:val="en-US"/>
        </w:rPr>
      </w:pPr>
      <w:r>
        <w:t xml:space="preserve">                    </w:t>
      </w:r>
      <w:r w:rsidRPr="00F7209D">
        <w:rPr>
          <w:lang w:val="en-US"/>
        </w:rPr>
        <w:t>&lt;div class="card-deck mb-3"&gt;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&lt;div class="card mb-4 box-shadow"&gt;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&lt;div class="card-header bg-dark"&gt;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&lt;div class="container"&gt;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    &lt;textarea class="form-control mt-3" id="reviewtext" name="reviewtext"&gt;&lt;/textarea&gt;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    &lt;button type="submit" href="/main" class="btn btn-lg btn-block btn-light m-3"&gt;</w:t>
      </w:r>
      <w:r>
        <w:t>Оставить</w:t>
      </w:r>
      <w:r w:rsidRPr="00F7209D">
        <w:rPr>
          <w:lang w:val="en-US"/>
        </w:rPr>
        <w:t xml:space="preserve"> </w:t>
      </w:r>
      <w:r>
        <w:t>отзыв</w:t>
      </w:r>
      <w:r w:rsidRPr="00F7209D">
        <w:rPr>
          <w:lang w:val="en-US"/>
        </w:rPr>
        <w:t>&lt;/button&gt;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    &lt;/div&gt;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    &lt;/form&gt;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        @endif</w:t>
      </w:r>
    </w:p>
    <w:p w:rsidR="00B24879" w:rsidRPr="00F7209D" w:rsidRDefault="00B24879" w:rsidP="00B24879">
      <w:pPr>
        <w:pStyle w:val="aa"/>
        <w:rPr>
          <w:lang w:val="en-US"/>
        </w:rPr>
      </w:pPr>
      <w:r w:rsidRPr="00F7209D">
        <w:rPr>
          <w:lang w:val="en-US"/>
        </w:rPr>
        <w:t xml:space="preserve">    &lt;/div&gt;</w:t>
      </w:r>
    </w:p>
    <w:p w:rsidR="00B24879" w:rsidRDefault="00B24879" w:rsidP="00B24879">
      <w:pPr>
        <w:pStyle w:val="aa"/>
      </w:pPr>
      <w:r w:rsidRPr="00F7209D">
        <w:rPr>
          <w:lang w:val="en-US"/>
        </w:rPr>
        <w:t xml:space="preserve">    </w:t>
      </w:r>
      <w:r>
        <w:t>@if(session('isUser') != 1)</w:t>
      </w:r>
    </w:p>
    <w:p w:rsidR="00B24879" w:rsidRDefault="00B24879" w:rsidP="00B24879">
      <w:pPr>
        <w:pStyle w:val="aa"/>
      </w:pPr>
      <w:r>
        <w:t xml:space="preserve">        &lt;p class="lead"&gt;Чтобы оставить отзыв о сайте или о проделанной работе необходимо &lt;a href="signin"&gt;авторизироваться&lt;/a&gt;&lt;/p&gt;</w:t>
      </w:r>
    </w:p>
    <w:p w:rsidR="00B24879" w:rsidRDefault="00B24879" w:rsidP="00B24879">
      <w:pPr>
        <w:pStyle w:val="aa"/>
      </w:pPr>
      <w:r>
        <w:t xml:space="preserve">    @endif</w:t>
      </w:r>
    </w:p>
    <w:p w:rsidR="00B24879" w:rsidRDefault="00B24879" w:rsidP="00B24879">
      <w:pPr>
        <w:pStyle w:val="aa"/>
      </w:pPr>
      <w:r>
        <w:t>@endsection</w:t>
      </w:r>
    </w:p>
    <w:bookmarkEnd w:id="38"/>
    <w:bookmarkEnd w:id="39"/>
    <w:p w:rsidR="00B24879" w:rsidRDefault="00B24879" w:rsidP="00813F4D"/>
    <w:sectPr w:rsidR="00B24879" w:rsidSect="00D04DCB">
      <w:head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43" w:rsidRDefault="005E4B43" w:rsidP="00111878">
      <w:pPr>
        <w:spacing w:line="240" w:lineRule="auto"/>
      </w:pPr>
      <w:r>
        <w:separator/>
      </w:r>
    </w:p>
  </w:endnote>
  <w:endnote w:type="continuationSeparator" w:id="0">
    <w:p w:rsidR="005E4B43" w:rsidRDefault="005E4B43" w:rsidP="00111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43" w:rsidRDefault="005E4B43" w:rsidP="00111878">
      <w:pPr>
        <w:spacing w:line="240" w:lineRule="auto"/>
      </w:pPr>
      <w:r>
        <w:separator/>
      </w:r>
    </w:p>
  </w:footnote>
  <w:footnote w:type="continuationSeparator" w:id="0">
    <w:p w:rsidR="005E4B43" w:rsidRDefault="005E4B43" w:rsidP="00111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93690"/>
      <w:docPartObj>
        <w:docPartGallery w:val="Page Numbers (Top of Page)"/>
        <w:docPartUnique/>
      </w:docPartObj>
    </w:sdtPr>
    <w:sdtContent>
      <w:p w:rsidR="002A58B2" w:rsidRDefault="002A58B2" w:rsidP="00B06A19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602">
          <w:rPr>
            <w:noProof/>
          </w:rPr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321"/>
    <w:multiLevelType w:val="hybridMultilevel"/>
    <w:tmpl w:val="0A4C4B8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0310B8"/>
    <w:multiLevelType w:val="hybridMultilevel"/>
    <w:tmpl w:val="2048BD6C"/>
    <w:lvl w:ilvl="0" w:tplc="738063B2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E3E70A4"/>
    <w:multiLevelType w:val="hybridMultilevel"/>
    <w:tmpl w:val="386853A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966178"/>
    <w:multiLevelType w:val="hybridMultilevel"/>
    <w:tmpl w:val="E31EA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1025B"/>
    <w:multiLevelType w:val="hybridMultilevel"/>
    <w:tmpl w:val="04D8310C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595175"/>
    <w:multiLevelType w:val="multilevel"/>
    <w:tmpl w:val="E4400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1E03A0"/>
    <w:multiLevelType w:val="hybridMultilevel"/>
    <w:tmpl w:val="87728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F201E"/>
    <w:multiLevelType w:val="hybridMultilevel"/>
    <w:tmpl w:val="B8C052F2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C7"/>
    <w:rsid w:val="00042774"/>
    <w:rsid w:val="00045F73"/>
    <w:rsid w:val="00054181"/>
    <w:rsid w:val="000637E0"/>
    <w:rsid w:val="00075AF4"/>
    <w:rsid w:val="000B2F74"/>
    <w:rsid w:val="000C52D7"/>
    <w:rsid w:val="000D509D"/>
    <w:rsid w:val="000D545E"/>
    <w:rsid w:val="00111878"/>
    <w:rsid w:val="00124703"/>
    <w:rsid w:val="00143B1D"/>
    <w:rsid w:val="0015625B"/>
    <w:rsid w:val="00190908"/>
    <w:rsid w:val="001A5B43"/>
    <w:rsid w:val="001A7C53"/>
    <w:rsid w:val="001B05A3"/>
    <w:rsid w:val="001B071F"/>
    <w:rsid w:val="001E1AD9"/>
    <w:rsid w:val="001F60E4"/>
    <w:rsid w:val="00201ABB"/>
    <w:rsid w:val="002329AA"/>
    <w:rsid w:val="002364DD"/>
    <w:rsid w:val="00254EDB"/>
    <w:rsid w:val="00255B03"/>
    <w:rsid w:val="0025791A"/>
    <w:rsid w:val="0026238D"/>
    <w:rsid w:val="00280566"/>
    <w:rsid w:val="00295E53"/>
    <w:rsid w:val="002A58B2"/>
    <w:rsid w:val="002C0635"/>
    <w:rsid w:val="002F6701"/>
    <w:rsid w:val="003307AC"/>
    <w:rsid w:val="00332BE7"/>
    <w:rsid w:val="00350A31"/>
    <w:rsid w:val="00350B7C"/>
    <w:rsid w:val="003575F0"/>
    <w:rsid w:val="00373A61"/>
    <w:rsid w:val="003B4A00"/>
    <w:rsid w:val="003C670A"/>
    <w:rsid w:val="00406D35"/>
    <w:rsid w:val="00440A94"/>
    <w:rsid w:val="00444CD2"/>
    <w:rsid w:val="0045144F"/>
    <w:rsid w:val="00462916"/>
    <w:rsid w:val="004815A4"/>
    <w:rsid w:val="004E5AC0"/>
    <w:rsid w:val="004F4763"/>
    <w:rsid w:val="005072AB"/>
    <w:rsid w:val="00507DCC"/>
    <w:rsid w:val="00534CDC"/>
    <w:rsid w:val="005645CF"/>
    <w:rsid w:val="005878E9"/>
    <w:rsid w:val="005A24E2"/>
    <w:rsid w:val="005A662B"/>
    <w:rsid w:val="005B5239"/>
    <w:rsid w:val="005D1694"/>
    <w:rsid w:val="005D45CF"/>
    <w:rsid w:val="005E4B43"/>
    <w:rsid w:val="006024B7"/>
    <w:rsid w:val="006B58DC"/>
    <w:rsid w:val="006B6A0C"/>
    <w:rsid w:val="006C0B77"/>
    <w:rsid w:val="006E6B7F"/>
    <w:rsid w:val="006F7A5F"/>
    <w:rsid w:val="00703381"/>
    <w:rsid w:val="007106F0"/>
    <w:rsid w:val="007355F3"/>
    <w:rsid w:val="00744483"/>
    <w:rsid w:val="00754BCF"/>
    <w:rsid w:val="007655F3"/>
    <w:rsid w:val="007848F3"/>
    <w:rsid w:val="007A3E29"/>
    <w:rsid w:val="007A4312"/>
    <w:rsid w:val="007B16D3"/>
    <w:rsid w:val="00806BFF"/>
    <w:rsid w:val="00813F4D"/>
    <w:rsid w:val="0082064C"/>
    <w:rsid w:val="008211BF"/>
    <w:rsid w:val="008242FF"/>
    <w:rsid w:val="00824448"/>
    <w:rsid w:val="0086424B"/>
    <w:rsid w:val="00870751"/>
    <w:rsid w:val="00884956"/>
    <w:rsid w:val="00886F2A"/>
    <w:rsid w:val="008A2429"/>
    <w:rsid w:val="008B6248"/>
    <w:rsid w:val="008B6FA4"/>
    <w:rsid w:val="008D365B"/>
    <w:rsid w:val="008D469B"/>
    <w:rsid w:val="008E47EA"/>
    <w:rsid w:val="008E7FDE"/>
    <w:rsid w:val="00912C04"/>
    <w:rsid w:val="00914DBB"/>
    <w:rsid w:val="00922C48"/>
    <w:rsid w:val="0092596F"/>
    <w:rsid w:val="009262C0"/>
    <w:rsid w:val="0098726D"/>
    <w:rsid w:val="0099296C"/>
    <w:rsid w:val="00994373"/>
    <w:rsid w:val="009B38BD"/>
    <w:rsid w:val="009B4384"/>
    <w:rsid w:val="009C6B74"/>
    <w:rsid w:val="009E141B"/>
    <w:rsid w:val="009E46C7"/>
    <w:rsid w:val="00A01F1D"/>
    <w:rsid w:val="00A40C89"/>
    <w:rsid w:val="00A412F8"/>
    <w:rsid w:val="00A5737A"/>
    <w:rsid w:val="00A919B1"/>
    <w:rsid w:val="00AC05D3"/>
    <w:rsid w:val="00AC0602"/>
    <w:rsid w:val="00AC4053"/>
    <w:rsid w:val="00AC7691"/>
    <w:rsid w:val="00AE09A7"/>
    <w:rsid w:val="00B0349E"/>
    <w:rsid w:val="00B06A19"/>
    <w:rsid w:val="00B24879"/>
    <w:rsid w:val="00B307AB"/>
    <w:rsid w:val="00B915B7"/>
    <w:rsid w:val="00BE27C4"/>
    <w:rsid w:val="00BE5376"/>
    <w:rsid w:val="00C011B7"/>
    <w:rsid w:val="00C017CF"/>
    <w:rsid w:val="00C05335"/>
    <w:rsid w:val="00C21E59"/>
    <w:rsid w:val="00C37C6F"/>
    <w:rsid w:val="00C47F21"/>
    <w:rsid w:val="00C5253C"/>
    <w:rsid w:val="00CC21EE"/>
    <w:rsid w:val="00D04DCB"/>
    <w:rsid w:val="00D71D87"/>
    <w:rsid w:val="00D76430"/>
    <w:rsid w:val="00D93AE6"/>
    <w:rsid w:val="00DA128E"/>
    <w:rsid w:val="00DC40F0"/>
    <w:rsid w:val="00E05CDB"/>
    <w:rsid w:val="00E161EC"/>
    <w:rsid w:val="00E60324"/>
    <w:rsid w:val="00E61494"/>
    <w:rsid w:val="00E6785A"/>
    <w:rsid w:val="00E844F2"/>
    <w:rsid w:val="00E948CC"/>
    <w:rsid w:val="00EA2E33"/>
    <w:rsid w:val="00EA59DF"/>
    <w:rsid w:val="00EC0B20"/>
    <w:rsid w:val="00EE2C31"/>
    <w:rsid w:val="00EE4070"/>
    <w:rsid w:val="00EF2FD7"/>
    <w:rsid w:val="00F12C76"/>
    <w:rsid w:val="00F157EB"/>
    <w:rsid w:val="00F544CC"/>
    <w:rsid w:val="00F622D7"/>
    <w:rsid w:val="00F70602"/>
    <w:rsid w:val="00F7209D"/>
    <w:rsid w:val="00F7332F"/>
    <w:rsid w:val="00F819D4"/>
    <w:rsid w:val="00FA4D42"/>
    <w:rsid w:val="00FE5E2F"/>
    <w:rsid w:val="00FF1D4F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5F6EC"/>
  <w15:chartTrackingRefBased/>
  <w15:docId w15:val="{3A3916F1-A598-4A2F-9237-42687F3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9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E09A7"/>
    <w:pPr>
      <w:keepNext/>
      <w:keepLines/>
      <w:ind w:firstLine="0"/>
      <w:jc w:val="center"/>
      <w:outlineLvl w:val="0"/>
    </w:pPr>
    <w:rPr>
      <w:rFonts w:eastAsia="Times New Roman" w:cstheme="majorBidi"/>
      <w:b/>
      <w:color w:val="000000" w:themeColor="text1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E09A7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9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1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AE09A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E09A7"/>
  </w:style>
  <w:style w:type="character" w:customStyle="1" w:styleId="10">
    <w:name w:val="Заголовок 1 Знак"/>
    <w:basedOn w:val="a0"/>
    <w:link w:val="1"/>
    <w:uiPriority w:val="9"/>
    <w:rsid w:val="00AE09A7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09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E09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1F1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1F1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1F1D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1F1D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1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1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A01F1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1F1D"/>
    <w:pPr>
      <w:tabs>
        <w:tab w:val="left" w:pos="1100"/>
        <w:tab w:val="right" w:leader="dot" w:pos="9922"/>
      </w:tabs>
      <w:spacing w:after="100"/>
    </w:pPr>
    <w:rPr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A01F1D"/>
    <w:pPr>
      <w:tabs>
        <w:tab w:val="left" w:pos="1760"/>
        <w:tab w:val="right" w:leader="dot" w:pos="9912"/>
      </w:tabs>
      <w:spacing w:after="100"/>
      <w:ind w:left="280"/>
    </w:pPr>
  </w:style>
  <w:style w:type="paragraph" w:styleId="a4">
    <w:name w:val="List Paragraph"/>
    <w:basedOn w:val="a"/>
    <w:uiPriority w:val="34"/>
    <w:qFormat/>
    <w:rsid w:val="00AE09A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01F1D"/>
    <w:pPr>
      <w:outlineLvl w:val="9"/>
    </w:pPr>
  </w:style>
  <w:style w:type="paragraph" w:styleId="a6">
    <w:name w:val="Title"/>
    <w:basedOn w:val="a"/>
    <w:next w:val="a"/>
    <w:link w:val="a7"/>
    <w:uiPriority w:val="10"/>
    <w:qFormat/>
    <w:rsid w:val="00AE09A7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E09A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a8">
    <w:name w:val="Рисунок"/>
    <w:basedOn w:val="a"/>
    <w:link w:val="a9"/>
    <w:autoRedefine/>
    <w:qFormat/>
    <w:rsid w:val="00AE09A7"/>
    <w:pPr>
      <w:ind w:firstLine="0"/>
      <w:jc w:val="center"/>
    </w:pPr>
  </w:style>
  <w:style w:type="character" w:customStyle="1" w:styleId="a9">
    <w:name w:val="Рисунок Знак"/>
    <w:basedOn w:val="a0"/>
    <w:link w:val="a8"/>
    <w:rsid w:val="00AE09A7"/>
    <w:rPr>
      <w:rFonts w:ascii="Times New Roman" w:hAnsi="Times New Roman"/>
      <w:sz w:val="28"/>
    </w:rPr>
  </w:style>
  <w:style w:type="paragraph" w:styleId="aa">
    <w:name w:val="No Spacing"/>
    <w:aliases w:val="код"/>
    <w:uiPriority w:val="1"/>
    <w:qFormat/>
    <w:rsid w:val="00AE09A7"/>
    <w:pPr>
      <w:spacing w:after="0" w:line="240" w:lineRule="auto"/>
    </w:pPr>
    <w:rPr>
      <w:rFonts w:ascii="Courier New" w:hAnsi="Courier New"/>
      <w:sz w:val="20"/>
    </w:rPr>
  </w:style>
  <w:style w:type="paragraph" w:customStyle="1" w:styleId="ab">
    <w:name w:val="Код"/>
    <w:basedOn w:val="a"/>
    <w:link w:val="ac"/>
    <w:rsid w:val="00AE09A7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c">
    <w:name w:val="Код Знак"/>
    <w:basedOn w:val="a0"/>
    <w:link w:val="ab"/>
    <w:rsid w:val="00AE09A7"/>
    <w:rPr>
      <w:rFonts w:ascii="Courier New" w:hAnsi="Courier New"/>
      <w:sz w:val="20"/>
      <w:lang w:eastAsia="ru-RU"/>
    </w:rPr>
  </w:style>
  <w:style w:type="paragraph" w:styleId="ad">
    <w:name w:val="header"/>
    <w:basedOn w:val="a"/>
    <w:link w:val="ae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1187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1187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11878"/>
    <w:rPr>
      <w:rFonts w:ascii="Times New Roman" w:hAnsi="Times New Roman"/>
      <w:sz w:val="28"/>
    </w:rPr>
  </w:style>
  <w:style w:type="table" w:customStyle="1" w:styleId="TableNormal1">
    <w:name w:val="Table Normal1"/>
    <w:uiPriority w:val="2"/>
    <w:semiHidden/>
    <w:unhideWhenUsed/>
    <w:qFormat/>
    <w:rsid w:val="00F544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75;&#1086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678</TotalTime>
  <Pages>27</Pages>
  <Words>4233</Words>
  <Characters>24134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PoisonPeach</cp:lastModifiedBy>
  <cp:revision>183</cp:revision>
  <cp:lastPrinted>2023-06-14T19:48:00Z</cp:lastPrinted>
  <dcterms:created xsi:type="dcterms:W3CDTF">2023-06-14T11:57:00Z</dcterms:created>
  <dcterms:modified xsi:type="dcterms:W3CDTF">2023-06-16T20:20:00Z</dcterms:modified>
</cp:coreProperties>
</file>